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snapToGrid w:val="0"/>
        <w:spacing w:line="360" w:lineRule="exact"/>
        <w:ind w:left="1260" w:leftChars="600"/>
        <w:rPr>
          <w:rFonts w:ascii="微软雅黑" w:hAnsi="微软雅黑" w:eastAsia="微软雅黑" w:cs="阿里巴巴普惠体 R"/>
          <w:color w:val="404040" w:themeColor="text1" w:themeTint="BF"/>
          <w:sz w:val="20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sectPr>
          <w:type w:val="continuous"/>
          <w:pgSz w:w="11906" w:h="16838"/>
          <w:pgMar w:top="720" w:right="720" w:bottom="454" w:left="720" w:header="851" w:footer="992" w:gutter="0"/>
          <w:cols w:space="0" w:num="1"/>
          <w:docGrid w:type="lines" w:linePitch="312" w:charSpace="0"/>
        </w:sectPr>
      </w:pPr>
      <w:bookmarkStart w:id="0" w:name="_Hlk31634888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-165735</wp:posOffset>
                </wp:positionV>
                <wp:extent cx="1622425" cy="184785"/>
                <wp:effectExtent l="0" t="0" r="0" b="5715"/>
                <wp:wrapNone/>
                <wp:docPr id="102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2612" cy="184840"/>
                        </a:xfrm>
                        <a:custGeom>
                          <a:avLst/>
                          <a:gdLst>
                            <a:gd name="connsiteX0" fmla="*/ 1712152 w 3779838"/>
                            <a:gd name="connsiteY0" fmla="*/ 101397 h 433055"/>
                            <a:gd name="connsiteX1" fmla="*/ 1691413 w 3779838"/>
                            <a:gd name="connsiteY1" fmla="*/ 275953 h 433055"/>
                            <a:gd name="connsiteX2" fmla="*/ 1728614 w 3779838"/>
                            <a:gd name="connsiteY2" fmla="*/ 275953 h 433055"/>
                            <a:gd name="connsiteX3" fmla="*/ 1712152 w 3779838"/>
                            <a:gd name="connsiteY3" fmla="*/ 101397 h 433055"/>
                            <a:gd name="connsiteX4" fmla="*/ 2276681 w 3779838"/>
                            <a:gd name="connsiteY4" fmla="*/ 79834 h 433055"/>
                            <a:gd name="connsiteX5" fmla="*/ 2276681 w 3779838"/>
                            <a:gd name="connsiteY5" fmla="*/ 172245 h 433055"/>
                            <a:gd name="connsiteX6" fmla="*/ 2302222 w 3779838"/>
                            <a:gd name="connsiteY6" fmla="*/ 167241 h 433055"/>
                            <a:gd name="connsiteX7" fmla="*/ 2309538 w 3779838"/>
                            <a:gd name="connsiteY7" fmla="*/ 134769 h 433055"/>
                            <a:gd name="connsiteX8" fmla="*/ 2309538 w 3779838"/>
                            <a:gd name="connsiteY8" fmla="*/ 111920 h 433055"/>
                            <a:gd name="connsiteX9" fmla="*/ 2302480 w 3779838"/>
                            <a:gd name="connsiteY9" fmla="*/ 85995 h 433055"/>
                            <a:gd name="connsiteX10" fmla="*/ 2276681 w 3779838"/>
                            <a:gd name="connsiteY10" fmla="*/ 79834 h 433055"/>
                            <a:gd name="connsiteX11" fmla="*/ 589983 w 3779838"/>
                            <a:gd name="connsiteY11" fmla="*/ 79834 h 433055"/>
                            <a:gd name="connsiteX12" fmla="*/ 589983 w 3779838"/>
                            <a:gd name="connsiteY12" fmla="*/ 172245 h 433055"/>
                            <a:gd name="connsiteX13" fmla="*/ 615524 w 3779838"/>
                            <a:gd name="connsiteY13" fmla="*/ 167241 h 433055"/>
                            <a:gd name="connsiteX14" fmla="*/ 622839 w 3779838"/>
                            <a:gd name="connsiteY14" fmla="*/ 134769 h 433055"/>
                            <a:gd name="connsiteX15" fmla="*/ 622839 w 3779838"/>
                            <a:gd name="connsiteY15" fmla="*/ 111920 h 433055"/>
                            <a:gd name="connsiteX16" fmla="*/ 615782 w 3779838"/>
                            <a:gd name="connsiteY16" fmla="*/ 85995 h 433055"/>
                            <a:gd name="connsiteX17" fmla="*/ 589983 w 3779838"/>
                            <a:gd name="connsiteY17" fmla="*/ 79834 h 433055"/>
                            <a:gd name="connsiteX18" fmla="*/ 108072 w 3779838"/>
                            <a:gd name="connsiteY18" fmla="*/ 79834 h 433055"/>
                            <a:gd name="connsiteX19" fmla="*/ 108072 w 3779838"/>
                            <a:gd name="connsiteY19" fmla="*/ 185595 h 433055"/>
                            <a:gd name="connsiteX20" fmla="*/ 116029 w 3779838"/>
                            <a:gd name="connsiteY20" fmla="*/ 185851 h 433055"/>
                            <a:gd name="connsiteX21" fmla="*/ 136695 w 3779838"/>
                            <a:gd name="connsiteY21" fmla="*/ 178535 h 433055"/>
                            <a:gd name="connsiteX22" fmla="*/ 142469 w 3779838"/>
                            <a:gd name="connsiteY22" fmla="*/ 148116 h 433055"/>
                            <a:gd name="connsiteX23" fmla="*/ 142469 w 3779838"/>
                            <a:gd name="connsiteY23" fmla="*/ 113974 h 433055"/>
                            <a:gd name="connsiteX24" fmla="*/ 135796 w 3779838"/>
                            <a:gd name="connsiteY24" fmla="*/ 86251 h 433055"/>
                            <a:gd name="connsiteX25" fmla="*/ 108072 w 3779838"/>
                            <a:gd name="connsiteY25" fmla="*/ 79834 h 433055"/>
                            <a:gd name="connsiteX26" fmla="*/ 1151991 w 3779838"/>
                            <a:gd name="connsiteY26" fmla="*/ 70336 h 433055"/>
                            <a:gd name="connsiteX27" fmla="*/ 1139027 w 3779838"/>
                            <a:gd name="connsiteY27" fmla="*/ 76881 h 433055"/>
                            <a:gd name="connsiteX28" fmla="*/ 1134533 w 3779838"/>
                            <a:gd name="connsiteY28" fmla="*/ 115515 h 433055"/>
                            <a:gd name="connsiteX29" fmla="*/ 1134533 w 3779838"/>
                            <a:gd name="connsiteY29" fmla="*/ 309582 h 433055"/>
                            <a:gd name="connsiteX30" fmla="*/ 1137486 w 3779838"/>
                            <a:gd name="connsiteY30" fmla="*/ 354248 h 433055"/>
                            <a:gd name="connsiteX31" fmla="*/ 1151220 w 3779838"/>
                            <a:gd name="connsiteY31" fmla="*/ 362718 h 433055"/>
                            <a:gd name="connsiteX32" fmla="*/ 1165339 w 3779838"/>
                            <a:gd name="connsiteY32" fmla="*/ 352964 h 433055"/>
                            <a:gd name="connsiteX33" fmla="*/ 1168418 w 3779838"/>
                            <a:gd name="connsiteY33" fmla="*/ 306500 h 433055"/>
                            <a:gd name="connsiteX34" fmla="*/ 1168418 w 3779838"/>
                            <a:gd name="connsiteY34" fmla="*/ 115515 h 433055"/>
                            <a:gd name="connsiteX35" fmla="*/ 1165210 w 3779838"/>
                            <a:gd name="connsiteY35" fmla="*/ 78422 h 433055"/>
                            <a:gd name="connsiteX36" fmla="*/ 1151991 w 3779838"/>
                            <a:gd name="connsiteY36" fmla="*/ 70336 h 433055"/>
                            <a:gd name="connsiteX37" fmla="*/ 2933754 w 3779838"/>
                            <a:gd name="connsiteY37" fmla="*/ 8730 h 433055"/>
                            <a:gd name="connsiteX38" fmla="*/ 3041824 w 3779838"/>
                            <a:gd name="connsiteY38" fmla="*/ 8730 h 433055"/>
                            <a:gd name="connsiteX39" fmla="*/ 3041824 w 3779838"/>
                            <a:gd name="connsiteY39" fmla="*/ 320365 h 433055"/>
                            <a:gd name="connsiteX40" fmla="*/ 3044777 w 3779838"/>
                            <a:gd name="connsiteY40" fmla="*/ 355147 h 433055"/>
                            <a:gd name="connsiteX41" fmla="*/ 3056713 w 3779838"/>
                            <a:gd name="connsiteY41" fmla="*/ 362720 h 433055"/>
                            <a:gd name="connsiteX42" fmla="*/ 3069934 w 3779838"/>
                            <a:gd name="connsiteY42" fmla="*/ 354376 h 433055"/>
                            <a:gd name="connsiteX43" fmla="*/ 3072885 w 3779838"/>
                            <a:gd name="connsiteY43" fmla="*/ 314974 h 433055"/>
                            <a:gd name="connsiteX44" fmla="*/ 3072885 w 3779838"/>
                            <a:gd name="connsiteY44" fmla="*/ 8730 h 433055"/>
                            <a:gd name="connsiteX45" fmla="*/ 3180957 w 3779838"/>
                            <a:gd name="connsiteY45" fmla="*/ 8730 h 433055"/>
                            <a:gd name="connsiteX46" fmla="*/ 3180957 w 3779838"/>
                            <a:gd name="connsiteY46" fmla="*/ 286480 h 433055"/>
                            <a:gd name="connsiteX47" fmla="*/ 3177876 w 3779838"/>
                            <a:gd name="connsiteY47" fmla="*/ 352838 h 433055"/>
                            <a:gd name="connsiteX48" fmla="*/ 3159650 w 3779838"/>
                            <a:gd name="connsiteY48" fmla="*/ 392113 h 433055"/>
                            <a:gd name="connsiteX49" fmla="*/ 3119733 w 3779838"/>
                            <a:gd name="connsiteY49" fmla="*/ 422660 h 433055"/>
                            <a:gd name="connsiteX50" fmla="*/ 3061333 w 3779838"/>
                            <a:gd name="connsiteY50" fmla="*/ 433055 h 433055"/>
                            <a:gd name="connsiteX51" fmla="*/ 2995618 w 3779838"/>
                            <a:gd name="connsiteY51" fmla="*/ 420735 h 433055"/>
                            <a:gd name="connsiteX52" fmla="*/ 2953006 w 3779838"/>
                            <a:gd name="connsiteY52" fmla="*/ 388647 h 433055"/>
                            <a:gd name="connsiteX53" fmla="*/ 2936321 w 3779838"/>
                            <a:gd name="connsiteY53" fmla="*/ 346932 h 433055"/>
                            <a:gd name="connsiteX54" fmla="*/ 2933754 w 3779838"/>
                            <a:gd name="connsiteY54" fmla="*/ 254650 h 433055"/>
                            <a:gd name="connsiteX55" fmla="*/ 3592445 w 3779838"/>
                            <a:gd name="connsiteY55" fmla="*/ 8728 h 433055"/>
                            <a:gd name="connsiteX56" fmla="*/ 3772649 w 3779838"/>
                            <a:gd name="connsiteY56" fmla="*/ 8728 h 433055"/>
                            <a:gd name="connsiteX57" fmla="*/ 3772649 w 3779838"/>
                            <a:gd name="connsiteY57" fmla="*/ 91899 h 433055"/>
                            <a:gd name="connsiteX58" fmla="*/ 3700517 w 3779838"/>
                            <a:gd name="connsiteY58" fmla="*/ 91899 h 433055"/>
                            <a:gd name="connsiteX59" fmla="*/ 3700517 w 3779838"/>
                            <a:gd name="connsiteY59" fmla="*/ 170707 h 433055"/>
                            <a:gd name="connsiteX60" fmla="*/ 3768029 w 3779838"/>
                            <a:gd name="connsiteY60" fmla="*/ 170707 h 433055"/>
                            <a:gd name="connsiteX61" fmla="*/ 3768029 w 3779838"/>
                            <a:gd name="connsiteY61" fmla="*/ 249770 h 433055"/>
                            <a:gd name="connsiteX62" fmla="*/ 3700517 w 3779838"/>
                            <a:gd name="connsiteY62" fmla="*/ 249770 h 433055"/>
                            <a:gd name="connsiteX63" fmla="*/ 3700517 w 3779838"/>
                            <a:gd name="connsiteY63" fmla="*/ 341155 h 433055"/>
                            <a:gd name="connsiteX64" fmla="*/ 3779838 w 3779838"/>
                            <a:gd name="connsiteY64" fmla="*/ 341155 h 433055"/>
                            <a:gd name="connsiteX65" fmla="*/ 3779838 w 3779838"/>
                            <a:gd name="connsiteY65" fmla="*/ 424326 h 433055"/>
                            <a:gd name="connsiteX66" fmla="*/ 3592445 w 3779838"/>
                            <a:gd name="connsiteY66" fmla="*/ 424326 h 433055"/>
                            <a:gd name="connsiteX67" fmla="*/ 3220057 w 3779838"/>
                            <a:gd name="connsiteY67" fmla="*/ 8728 h 433055"/>
                            <a:gd name="connsiteX68" fmla="*/ 3359896 w 3779838"/>
                            <a:gd name="connsiteY68" fmla="*/ 8728 h 433055"/>
                            <a:gd name="connsiteX69" fmla="*/ 3372724 w 3779838"/>
                            <a:gd name="connsiteY69" fmla="*/ 97080 h 433055"/>
                            <a:gd name="connsiteX70" fmla="*/ 3388068 w 3779838"/>
                            <a:gd name="connsiteY70" fmla="*/ 202793 h 433055"/>
                            <a:gd name="connsiteX71" fmla="*/ 3412905 w 3779838"/>
                            <a:gd name="connsiteY71" fmla="*/ 8728 h 433055"/>
                            <a:gd name="connsiteX72" fmla="*/ 3553512 w 3779838"/>
                            <a:gd name="connsiteY72" fmla="*/ 8728 h 433055"/>
                            <a:gd name="connsiteX73" fmla="*/ 3553512 w 3779838"/>
                            <a:gd name="connsiteY73" fmla="*/ 424326 h 433055"/>
                            <a:gd name="connsiteX74" fmla="*/ 3459048 w 3779838"/>
                            <a:gd name="connsiteY74" fmla="*/ 424326 h 433055"/>
                            <a:gd name="connsiteX75" fmla="*/ 3458919 w 3779838"/>
                            <a:gd name="connsiteY75" fmla="*/ 143751 h 433055"/>
                            <a:gd name="connsiteX76" fmla="*/ 3421311 w 3779838"/>
                            <a:gd name="connsiteY76" fmla="*/ 424326 h 433055"/>
                            <a:gd name="connsiteX77" fmla="*/ 3354312 w 3779838"/>
                            <a:gd name="connsiteY77" fmla="*/ 424326 h 433055"/>
                            <a:gd name="connsiteX78" fmla="*/ 3314653 w 3779838"/>
                            <a:gd name="connsiteY78" fmla="*/ 150170 h 433055"/>
                            <a:gd name="connsiteX79" fmla="*/ 3314524 w 3779838"/>
                            <a:gd name="connsiteY79" fmla="*/ 424326 h 433055"/>
                            <a:gd name="connsiteX80" fmla="*/ 3220057 w 3779838"/>
                            <a:gd name="connsiteY80" fmla="*/ 424326 h 433055"/>
                            <a:gd name="connsiteX81" fmla="*/ 2453376 w 3779838"/>
                            <a:gd name="connsiteY81" fmla="*/ 8728 h 433055"/>
                            <a:gd name="connsiteX82" fmla="*/ 2633580 w 3779838"/>
                            <a:gd name="connsiteY82" fmla="*/ 8728 h 433055"/>
                            <a:gd name="connsiteX83" fmla="*/ 2633580 w 3779838"/>
                            <a:gd name="connsiteY83" fmla="*/ 91899 h 433055"/>
                            <a:gd name="connsiteX84" fmla="*/ 2561448 w 3779838"/>
                            <a:gd name="connsiteY84" fmla="*/ 91899 h 433055"/>
                            <a:gd name="connsiteX85" fmla="*/ 2561448 w 3779838"/>
                            <a:gd name="connsiteY85" fmla="*/ 170707 h 433055"/>
                            <a:gd name="connsiteX86" fmla="*/ 2628960 w 3779838"/>
                            <a:gd name="connsiteY86" fmla="*/ 170707 h 433055"/>
                            <a:gd name="connsiteX87" fmla="*/ 2628960 w 3779838"/>
                            <a:gd name="connsiteY87" fmla="*/ 249770 h 433055"/>
                            <a:gd name="connsiteX88" fmla="*/ 2561448 w 3779838"/>
                            <a:gd name="connsiteY88" fmla="*/ 249770 h 433055"/>
                            <a:gd name="connsiteX89" fmla="*/ 2561448 w 3779838"/>
                            <a:gd name="connsiteY89" fmla="*/ 341155 h 433055"/>
                            <a:gd name="connsiteX90" fmla="*/ 2640769 w 3779838"/>
                            <a:gd name="connsiteY90" fmla="*/ 341155 h 433055"/>
                            <a:gd name="connsiteX91" fmla="*/ 2640769 w 3779838"/>
                            <a:gd name="connsiteY91" fmla="*/ 424326 h 433055"/>
                            <a:gd name="connsiteX92" fmla="*/ 2453376 w 3779838"/>
                            <a:gd name="connsiteY92" fmla="*/ 424326 h 433055"/>
                            <a:gd name="connsiteX93" fmla="*/ 2168609 w 3779838"/>
                            <a:gd name="connsiteY93" fmla="*/ 8728 h 433055"/>
                            <a:gd name="connsiteX94" fmla="*/ 2245106 w 3779838"/>
                            <a:gd name="connsiteY94" fmla="*/ 8728 h 433055"/>
                            <a:gd name="connsiteX95" fmla="*/ 2348687 w 3779838"/>
                            <a:gd name="connsiteY95" fmla="*/ 14632 h 433055"/>
                            <a:gd name="connsiteX96" fmla="*/ 2392837 w 3779838"/>
                            <a:gd name="connsiteY96" fmla="*/ 44793 h 433055"/>
                            <a:gd name="connsiteX97" fmla="*/ 2409908 w 3779838"/>
                            <a:gd name="connsiteY97" fmla="*/ 122189 h 433055"/>
                            <a:gd name="connsiteX98" fmla="*/ 2397844 w 3779838"/>
                            <a:gd name="connsiteY98" fmla="*/ 187392 h 433055"/>
                            <a:gd name="connsiteX99" fmla="*/ 2350354 w 3779838"/>
                            <a:gd name="connsiteY99" fmla="*/ 207413 h 433055"/>
                            <a:gd name="connsiteX100" fmla="*/ 2393479 w 3779838"/>
                            <a:gd name="connsiteY100" fmla="*/ 228720 h 433055"/>
                            <a:gd name="connsiteX101" fmla="*/ 2407213 w 3779838"/>
                            <a:gd name="connsiteY101" fmla="*/ 253236 h 433055"/>
                            <a:gd name="connsiteX102" fmla="*/ 2409908 w 3779838"/>
                            <a:gd name="connsiteY102" fmla="*/ 314715 h 433055"/>
                            <a:gd name="connsiteX103" fmla="*/ 2409908 w 3779838"/>
                            <a:gd name="connsiteY103" fmla="*/ 424326 h 433055"/>
                            <a:gd name="connsiteX104" fmla="*/ 2309538 w 3779838"/>
                            <a:gd name="connsiteY104" fmla="*/ 424326 h 433055"/>
                            <a:gd name="connsiteX105" fmla="*/ 2309538 w 3779838"/>
                            <a:gd name="connsiteY105" fmla="*/ 286221 h 433055"/>
                            <a:gd name="connsiteX106" fmla="*/ 2304276 w 3779838"/>
                            <a:gd name="connsiteY106" fmla="*/ 244892 h 433055"/>
                            <a:gd name="connsiteX107" fmla="*/ 2276681 w 3779838"/>
                            <a:gd name="connsiteY107" fmla="*/ 236935 h 433055"/>
                            <a:gd name="connsiteX108" fmla="*/ 2276681 w 3779838"/>
                            <a:gd name="connsiteY108" fmla="*/ 424326 h 433055"/>
                            <a:gd name="connsiteX109" fmla="*/ 2168609 w 3779838"/>
                            <a:gd name="connsiteY109" fmla="*/ 424326 h 433055"/>
                            <a:gd name="connsiteX110" fmla="*/ 1861937 w 3779838"/>
                            <a:gd name="connsiteY110" fmla="*/ 8728 h 433055"/>
                            <a:gd name="connsiteX111" fmla="*/ 1970010 w 3779838"/>
                            <a:gd name="connsiteY111" fmla="*/ 8728 h 433055"/>
                            <a:gd name="connsiteX112" fmla="*/ 1970010 w 3779838"/>
                            <a:gd name="connsiteY112" fmla="*/ 341155 h 433055"/>
                            <a:gd name="connsiteX113" fmla="*/ 2035725 w 3779838"/>
                            <a:gd name="connsiteY113" fmla="*/ 341155 h 433055"/>
                            <a:gd name="connsiteX114" fmla="*/ 2035725 w 3779838"/>
                            <a:gd name="connsiteY114" fmla="*/ 424326 h 433055"/>
                            <a:gd name="connsiteX115" fmla="*/ 1861937 w 3779838"/>
                            <a:gd name="connsiteY115" fmla="*/ 424326 h 433055"/>
                            <a:gd name="connsiteX116" fmla="*/ 1629687 w 3779838"/>
                            <a:gd name="connsiteY116" fmla="*/ 8728 h 433055"/>
                            <a:gd name="connsiteX117" fmla="*/ 1785891 w 3779838"/>
                            <a:gd name="connsiteY117" fmla="*/ 8728 h 433055"/>
                            <a:gd name="connsiteX118" fmla="*/ 1847690 w 3779838"/>
                            <a:gd name="connsiteY118" fmla="*/ 424326 h 433055"/>
                            <a:gd name="connsiteX119" fmla="*/ 1737245 w 3779838"/>
                            <a:gd name="connsiteY119" fmla="*/ 424326 h 433055"/>
                            <a:gd name="connsiteX120" fmla="*/ 1731445 w 3779838"/>
                            <a:gd name="connsiteY120" fmla="*/ 349626 h 433055"/>
                            <a:gd name="connsiteX121" fmla="*/ 1692788 w 3779838"/>
                            <a:gd name="connsiteY121" fmla="*/ 349626 h 433055"/>
                            <a:gd name="connsiteX122" fmla="*/ 1686291 w 3779838"/>
                            <a:gd name="connsiteY122" fmla="*/ 424326 h 433055"/>
                            <a:gd name="connsiteX123" fmla="*/ 1574562 w 3779838"/>
                            <a:gd name="connsiteY123" fmla="*/ 424326 h 433055"/>
                            <a:gd name="connsiteX124" fmla="*/ 1314308 w 3779838"/>
                            <a:gd name="connsiteY124" fmla="*/ 8728 h 433055"/>
                            <a:gd name="connsiteX125" fmla="*/ 1404668 w 3779838"/>
                            <a:gd name="connsiteY125" fmla="*/ 8728 h 433055"/>
                            <a:gd name="connsiteX126" fmla="*/ 1465250 w 3779838"/>
                            <a:gd name="connsiteY126" fmla="*/ 195862 h 433055"/>
                            <a:gd name="connsiteX127" fmla="*/ 1465250 w 3779838"/>
                            <a:gd name="connsiteY127" fmla="*/ 8728 h 433055"/>
                            <a:gd name="connsiteX128" fmla="*/ 1555607 w 3779838"/>
                            <a:gd name="connsiteY128" fmla="*/ 8728 h 433055"/>
                            <a:gd name="connsiteX129" fmla="*/ 1555607 w 3779838"/>
                            <a:gd name="connsiteY129" fmla="*/ 424326 h 433055"/>
                            <a:gd name="connsiteX130" fmla="*/ 1460885 w 3779838"/>
                            <a:gd name="connsiteY130" fmla="*/ 424326 h 433055"/>
                            <a:gd name="connsiteX131" fmla="*/ 1404668 w 3779838"/>
                            <a:gd name="connsiteY131" fmla="*/ 235394 h 433055"/>
                            <a:gd name="connsiteX132" fmla="*/ 1404668 w 3779838"/>
                            <a:gd name="connsiteY132" fmla="*/ 424326 h 433055"/>
                            <a:gd name="connsiteX133" fmla="*/ 1314308 w 3779838"/>
                            <a:gd name="connsiteY133" fmla="*/ 424326 h 433055"/>
                            <a:gd name="connsiteX134" fmla="*/ 481911 w 3779838"/>
                            <a:gd name="connsiteY134" fmla="*/ 8728 h 433055"/>
                            <a:gd name="connsiteX135" fmla="*/ 558410 w 3779838"/>
                            <a:gd name="connsiteY135" fmla="*/ 8728 h 433055"/>
                            <a:gd name="connsiteX136" fmla="*/ 661988 w 3779838"/>
                            <a:gd name="connsiteY136" fmla="*/ 14632 h 433055"/>
                            <a:gd name="connsiteX137" fmla="*/ 706139 w 3779838"/>
                            <a:gd name="connsiteY137" fmla="*/ 44793 h 433055"/>
                            <a:gd name="connsiteX138" fmla="*/ 723210 w 3779838"/>
                            <a:gd name="connsiteY138" fmla="*/ 122189 h 433055"/>
                            <a:gd name="connsiteX139" fmla="*/ 711145 w 3779838"/>
                            <a:gd name="connsiteY139" fmla="*/ 187392 h 433055"/>
                            <a:gd name="connsiteX140" fmla="*/ 663655 w 3779838"/>
                            <a:gd name="connsiteY140" fmla="*/ 207413 h 433055"/>
                            <a:gd name="connsiteX141" fmla="*/ 706783 w 3779838"/>
                            <a:gd name="connsiteY141" fmla="*/ 228720 h 433055"/>
                            <a:gd name="connsiteX142" fmla="*/ 720514 w 3779838"/>
                            <a:gd name="connsiteY142" fmla="*/ 253236 h 433055"/>
                            <a:gd name="connsiteX143" fmla="*/ 723210 w 3779838"/>
                            <a:gd name="connsiteY143" fmla="*/ 314715 h 433055"/>
                            <a:gd name="connsiteX144" fmla="*/ 723210 w 3779838"/>
                            <a:gd name="connsiteY144" fmla="*/ 424326 h 433055"/>
                            <a:gd name="connsiteX145" fmla="*/ 622839 w 3779838"/>
                            <a:gd name="connsiteY145" fmla="*/ 424326 h 433055"/>
                            <a:gd name="connsiteX146" fmla="*/ 622839 w 3779838"/>
                            <a:gd name="connsiteY146" fmla="*/ 286221 h 433055"/>
                            <a:gd name="connsiteX147" fmla="*/ 617578 w 3779838"/>
                            <a:gd name="connsiteY147" fmla="*/ 244892 h 433055"/>
                            <a:gd name="connsiteX148" fmla="*/ 589983 w 3779838"/>
                            <a:gd name="connsiteY148" fmla="*/ 236935 h 433055"/>
                            <a:gd name="connsiteX149" fmla="*/ 589983 w 3779838"/>
                            <a:gd name="connsiteY149" fmla="*/ 424326 h 433055"/>
                            <a:gd name="connsiteX150" fmla="*/ 481911 w 3779838"/>
                            <a:gd name="connsiteY150" fmla="*/ 424326 h 433055"/>
                            <a:gd name="connsiteX151" fmla="*/ 262860 w 3779838"/>
                            <a:gd name="connsiteY151" fmla="*/ 8728 h 433055"/>
                            <a:gd name="connsiteX152" fmla="*/ 443064 w 3779838"/>
                            <a:gd name="connsiteY152" fmla="*/ 8728 h 433055"/>
                            <a:gd name="connsiteX153" fmla="*/ 443064 w 3779838"/>
                            <a:gd name="connsiteY153" fmla="*/ 91899 h 433055"/>
                            <a:gd name="connsiteX154" fmla="*/ 370932 w 3779838"/>
                            <a:gd name="connsiteY154" fmla="*/ 91899 h 433055"/>
                            <a:gd name="connsiteX155" fmla="*/ 370932 w 3779838"/>
                            <a:gd name="connsiteY155" fmla="*/ 170707 h 433055"/>
                            <a:gd name="connsiteX156" fmla="*/ 438444 w 3779838"/>
                            <a:gd name="connsiteY156" fmla="*/ 170707 h 433055"/>
                            <a:gd name="connsiteX157" fmla="*/ 438444 w 3779838"/>
                            <a:gd name="connsiteY157" fmla="*/ 249770 h 433055"/>
                            <a:gd name="connsiteX158" fmla="*/ 370932 w 3779838"/>
                            <a:gd name="connsiteY158" fmla="*/ 249770 h 433055"/>
                            <a:gd name="connsiteX159" fmla="*/ 370932 w 3779838"/>
                            <a:gd name="connsiteY159" fmla="*/ 341155 h 433055"/>
                            <a:gd name="connsiteX160" fmla="*/ 450253 w 3779838"/>
                            <a:gd name="connsiteY160" fmla="*/ 341155 h 433055"/>
                            <a:gd name="connsiteX161" fmla="*/ 450253 w 3779838"/>
                            <a:gd name="connsiteY161" fmla="*/ 424326 h 433055"/>
                            <a:gd name="connsiteX162" fmla="*/ 262860 w 3779838"/>
                            <a:gd name="connsiteY162" fmla="*/ 424326 h 433055"/>
                            <a:gd name="connsiteX163" fmla="*/ 0 w 3779838"/>
                            <a:gd name="connsiteY163" fmla="*/ 8728 h 433055"/>
                            <a:gd name="connsiteX164" fmla="*/ 108842 w 3779838"/>
                            <a:gd name="connsiteY164" fmla="*/ 8728 h 433055"/>
                            <a:gd name="connsiteX165" fmla="*/ 176740 w 3779838"/>
                            <a:gd name="connsiteY165" fmla="*/ 15657 h 433055"/>
                            <a:gd name="connsiteX166" fmla="*/ 212421 w 3779838"/>
                            <a:gd name="connsiteY166" fmla="*/ 35681 h 433055"/>
                            <a:gd name="connsiteX167" fmla="*/ 228593 w 3779838"/>
                            <a:gd name="connsiteY167" fmla="*/ 67383 h 433055"/>
                            <a:gd name="connsiteX168" fmla="*/ 232829 w 3779838"/>
                            <a:gd name="connsiteY168" fmla="*/ 125013 h 433055"/>
                            <a:gd name="connsiteX169" fmla="*/ 232829 w 3779838"/>
                            <a:gd name="connsiteY169" fmla="*/ 161209 h 433055"/>
                            <a:gd name="connsiteX170" fmla="*/ 224614 w 3779838"/>
                            <a:gd name="connsiteY170" fmla="*/ 219222 h 433055"/>
                            <a:gd name="connsiteX171" fmla="*/ 194451 w 3779838"/>
                            <a:gd name="connsiteY171" fmla="*/ 247204 h 433055"/>
                            <a:gd name="connsiteX172" fmla="*/ 137079 w 3779838"/>
                            <a:gd name="connsiteY172" fmla="*/ 256957 h 433055"/>
                            <a:gd name="connsiteX173" fmla="*/ 108072 w 3779838"/>
                            <a:gd name="connsiteY173" fmla="*/ 256957 h 433055"/>
                            <a:gd name="connsiteX174" fmla="*/ 108072 w 3779838"/>
                            <a:gd name="connsiteY174" fmla="*/ 424326 h 433055"/>
                            <a:gd name="connsiteX175" fmla="*/ 0 w 3779838"/>
                            <a:gd name="connsiteY175" fmla="*/ 424326 h 433055"/>
                            <a:gd name="connsiteX176" fmla="*/ 2780760 w 3779838"/>
                            <a:gd name="connsiteY176" fmla="*/ 0 h 433055"/>
                            <a:gd name="connsiteX177" fmla="*/ 2852508 w 3779838"/>
                            <a:gd name="connsiteY177" fmla="*/ 13603 h 433055"/>
                            <a:gd name="connsiteX178" fmla="*/ 2891783 w 3779838"/>
                            <a:gd name="connsiteY178" fmla="*/ 47874 h 433055"/>
                            <a:gd name="connsiteX179" fmla="*/ 2901407 w 3779838"/>
                            <a:gd name="connsiteY179" fmla="*/ 118081 h 433055"/>
                            <a:gd name="connsiteX180" fmla="*/ 2901407 w 3779838"/>
                            <a:gd name="connsiteY180" fmla="*/ 134510 h 433055"/>
                            <a:gd name="connsiteX181" fmla="*/ 2801039 w 3779838"/>
                            <a:gd name="connsiteY181" fmla="*/ 134510 h 433055"/>
                            <a:gd name="connsiteX182" fmla="*/ 2801039 w 3779838"/>
                            <a:gd name="connsiteY182" fmla="*/ 103705 h 433055"/>
                            <a:gd name="connsiteX183" fmla="*/ 2797187 w 3779838"/>
                            <a:gd name="connsiteY183" fmla="*/ 76239 h 433055"/>
                            <a:gd name="connsiteX184" fmla="*/ 2784352 w 3779838"/>
                            <a:gd name="connsiteY184" fmla="*/ 70336 h 433055"/>
                            <a:gd name="connsiteX185" fmla="*/ 2769592 w 3779838"/>
                            <a:gd name="connsiteY185" fmla="*/ 78300 h 433055"/>
                            <a:gd name="connsiteX186" fmla="*/ 2764586 w 3779838"/>
                            <a:gd name="connsiteY186" fmla="*/ 102447 h 433055"/>
                            <a:gd name="connsiteX187" fmla="*/ 2770213 w 3779838"/>
                            <a:gd name="connsiteY187" fmla="*/ 133784 h 433055"/>
                            <a:gd name="connsiteX188" fmla="*/ 2800754 w 3779838"/>
                            <a:gd name="connsiteY188" fmla="*/ 159194 h 433055"/>
                            <a:gd name="connsiteX189" fmla="*/ 2891654 w 3779838"/>
                            <a:gd name="connsiteY189" fmla="*/ 229490 h 433055"/>
                            <a:gd name="connsiteX190" fmla="*/ 2910392 w 3779838"/>
                            <a:gd name="connsiteY190" fmla="*/ 318052 h 433055"/>
                            <a:gd name="connsiteX191" fmla="*/ 2899997 w 3779838"/>
                            <a:gd name="connsiteY191" fmla="*/ 383510 h 433055"/>
                            <a:gd name="connsiteX192" fmla="*/ 2859823 w 3779838"/>
                            <a:gd name="connsiteY192" fmla="*/ 418806 h 433055"/>
                            <a:gd name="connsiteX193" fmla="*/ 2790513 w 3779838"/>
                            <a:gd name="connsiteY193" fmla="*/ 433053 h 433055"/>
                            <a:gd name="connsiteX194" fmla="*/ 2716454 w 3779838"/>
                            <a:gd name="connsiteY194" fmla="*/ 416626 h 433055"/>
                            <a:gd name="connsiteX195" fmla="*/ 2676282 w 3779838"/>
                            <a:gd name="connsiteY195" fmla="*/ 374782 h 433055"/>
                            <a:gd name="connsiteX196" fmla="*/ 2666784 w 3779838"/>
                            <a:gd name="connsiteY196" fmla="*/ 302650 h 433055"/>
                            <a:gd name="connsiteX197" fmla="*/ 2666784 w 3779838"/>
                            <a:gd name="connsiteY197" fmla="*/ 275439 h 433055"/>
                            <a:gd name="connsiteX198" fmla="*/ 2767155 w 3779838"/>
                            <a:gd name="connsiteY198" fmla="*/ 275439 h 433055"/>
                            <a:gd name="connsiteX199" fmla="*/ 2767155 w 3779838"/>
                            <a:gd name="connsiteY199" fmla="*/ 326009 h 433055"/>
                            <a:gd name="connsiteX200" fmla="*/ 2771388 w 3779838"/>
                            <a:gd name="connsiteY200" fmla="*/ 356044 h 433055"/>
                            <a:gd name="connsiteX201" fmla="*/ 2786406 w 3779838"/>
                            <a:gd name="connsiteY201" fmla="*/ 362718 h 433055"/>
                            <a:gd name="connsiteX202" fmla="*/ 2802451 w 3779838"/>
                            <a:gd name="connsiteY202" fmla="*/ 354248 h 433055"/>
                            <a:gd name="connsiteX203" fmla="*/ 2807713 w 3779838"/>
                            <a:gd name="connsiteY203" fmla="*/ 329090 h 433055"/>
                            <a:gd name="connsiteX204" fmla="*/ 2797702 w 3779838"/>
                            <a:gd name="connsiteY204" fmla="*/ 281088 h 433055"/>
                            <a:gd name="connsiteX205" fmla="*/ 2747131 w 3779838"/>
                            <a:gd name="connsiteY205" fmla="*/ 243351 h 433055"/>
                            <a:gd name="connsiteX206" fmla="*/ 2693737 w 3779838"/>
                            <a:gd name="connsiteY206" fmla="*/ 204591 h 433055"/>
                            <a:gd name="connsiteX207" fmla="*/ 2672046 w 3779838"/>
                            <a:gd name="connsiteY207" fmla="*/ 171219 h 433055"/>
                            <a:gd name="connsiteX208" fmla="*/ 2663447 w 3779838"/>
                            <a:gd name="connsiteY208" fmla="*/ 116798 h 433055"/>
                            <a:gd name="connsiteX209" fmla="*/ 2675641 w 3779838"/>
                            <a:gd name="connsiteY209" fmla="*/ 46975 h 433055"/>
                            <a:gd name="connsiteX210" fmla="*/ 2715044 w 3779838"/>
                            <a:gd name="connsiteY210" fmla="*/ 12449 h 433055"/>
                            <a:gd name="connsiteX211" fmla="*/ 2780760 w 3779838"/>
                            <a:gd name="connsiteY211" fmla="*/ 0 h 433055"/>
                            <a:gd name="connsiteX212" fmla="*/ 1151476 w 3779838"/>
                            <a:gd name="connsiteY212" fmla="*/ 0 h 433055"/>
                            <a:gd name="connsiteX213" fmla="*/ 1211416 w 3779838"/>
                            <a:gd name="connsiteY213" fmla="*/ 10908 h 433055"/>
                            <a:gd name="connsiteX214" fmla="*/ 1254157 w 3779838"/>
                            <a:gd name="connsiteY214" fmla="*/ 43638 h 433055"/>
                            <a:gd name="connsiteX215" fmla="*/ 1273409 w 3779838"/>
                            <a:gd name="connsiteY215" fmla="*/ 91128 h 433055"/>
                            <a:gd name="connsiteX216" fmla="*/ 1276490 w 3779838"/>
                            <a:gd name="connsiteY216" fmla="*/ 180972 h 433055"/>
                            <a:gd name="connsiteX217" fmla="*/ 1276490 w 3779838"/>
                            <a:gd name="connsiteY217" fmla="*/ 252079 h 433055"/>
                            <a:gd name="connsiteX218" fmla="*/ 1273537 w 3779838"/>
                            <a:gd name="connsiteY218" fmla="*/ 340771 h 433055"/>
                            <a:gd name="connsiteX219" fmla="*/ 1255057 w 3779838"/>
                            <a:gd name="connsiteY219" fmla="*/ 388387 h 433055"/>
                            <a:gd name="connsiteX220" fmla="*/ 1213084 w 3779838"/>
                            <a:gd name="connsiteY220" fmla="*/ 421502 h 433055"/>
                            <a:gd name="connsiteX221" fmla="*/ 1151476 w 3779838"/>
                            <a:gd name="connsiteY221" fmla="*/ 433053 h 433055"/>
                            <a:gd name="connsiteX222" fmla="*/ 1091537 w 3779838"/>
                            <a:gd name="connsiteY222" fmla="*/ 422143 h 433055"/>
                            <a:gd name="connsiteX223" fmla="*/ 1048796 w 3779838"/>
                            <a:gd name="connsiteY223" fmla="*/ 389415 h 433055"/>
                            <a:gd name="connsiteX224" fmla="*/ 1029543 w 3779838"/>
                            <a:gd name="connsiteY224" fmla="*/ 341925 h 433055"/>
                            <a:gd name="connsiteX225" fmla="*/ 1026463 w 3779838"/>
                            <a:gd name="connsiteY225" fmla="*/ 252079 h 433055"/>
                            <a:gd name="connsiteX226" fmla="*/ 1026463 w 3779838"/>
                            <a:gd name="connsiteY226" fmla="*/ 180972 h 433055"/>
                            <a:gd name="connsiteX227" fmla="*/ 1029416 w 3779838"/>
                            <a:gd name="connsiteY227" fmla="*/ 92282 h 433055"/>
                            <a:gd name="connsiteX228" fmla="*/ 1047897 w 3779838"/>
                            <a:gd name="connsiteY228" fmla="*/ 44666 h 433055"/>
                            <a:gd name="connsiteX229" fmla="*/ 1089867 w 3779838"/>
                            <a:gd name="connsiteY229" fmla="*/ 11552 h 433055"/>
                            <a:gd name="connsiteX230" fmla="*/ 1151476 w 3779838"/>
                            <a:gd name="connsiteY230" fmla="*/ 0 h 433055"/>
                            <a:gd name="connsiteX231" fmla="*/ 875011 w 3779838"/>
                            <a:gd name="connsiteY231" fmla="*/ 0 h 433055"/>
                            <a:gd name="connsiteX232" fmla="*/ 946759 w 3779838"/>
                            <a:gd name="connsiteY232" fmla="*/ 13603 h 433055"/>
                            <a:gd name="connsiteX233" fmla="*/ 986034 w 3779838"/>
                            <a:gd name="connsiteY233" fmla="*/ 47874 h 433055"/>
                            <a:gd name="connsiteX234" fmla="*/ 995658 w 3779838"/>
                            <a:gd name="connsiteY234" fmla="*/ 118081 h 433055"/>
                            <a:gd name="connsiteX235" fmla="*/ 995658 w 3779838"/>
                            <a:gd name="connsiteY235" fmla="*/ 134510 h 433055"/>
                            <a:gd name="connsiteX236" fmla="*/ 895290 w 3779838"/>
                            <a:gd name="connsiteY236" fmla="*/ 134510 h 433055"/>
                            <a:gd name="connsiteX237" fmla="*/ 895290 w 3779838"/>
                            <a:gd name="connsiteY237" fmla="*/ 103705 h 433055"/>
                            <a:gd name="connsiteX238" fmla="*/ 891438 w 3779838"/>
                            <a:gd name="connsiteY238" fmla="*/ 76239 h 433055"/>
                            <a:gd name="connsiteX239" fmla="*/ 878603 w 3779838"/>
                            <a:gd name="connsiteY239" fmla="*/ 70336 h 433055"/>
                            <a:gd name="connsiteX240" fmla="*/ 863843 w 3779838"/>
                            <a:gd name="connsiteY240" fmla="*/ 78300 h 433055"/>
                            <a:gd name="connsiteX241" fmla="*/ 858837 w 3779838"/>
                            <a:gd name="connsiteY241" fmla="*/ 102447 h 433055"/>
                            <a:gd name="connsiteX242" fmla="*/ 864464 w 3779838"/>
                            <a:gd name="connsiteY242" fmla="*/ 133784 h 433055"/>
                            <a:gd name="connsiteX243" fmla="*/ 895005 w 3779838"/>
                            <a:gd name="connsiteY243" fmla="*/ 159194 h 433055"/>
                            <a:gd name="connsiteX244" fmla="*/ 985905 w 3779838"/>
                            <a:gd name="connsiteY244" fmla="*/ 229490 h 433055"/>
                            <a:gd name="connsiteX245" fmla="*/ 1004643 w 3779838"/>
                            <a:gd name="connsiteY245" fmla="*/ 318052 h 433055"/>
                            <a:gd name="connsiteX246" fmla="*/ 994246 w 3779838"/>
                            <a:gd name="connsiteY246" fmla="*/ 383510 h 433055"/>
                            <a:gd name="connsiteX247" fmla="*/ 954074 w 3779838"/>
                            <a:gd name="connsiteY247" fmla="*/ 418806 h 433055"/>
                            <a:gd name="connsiteX248" fmla="*/ 884764 w 3779838"/>
                            <a:gd name="connsiteY248" fmla="*/ 433053 h 433055"/>
                            <a:gd name="connsiteX249" fmla="*/ 810705 w 3779838"/>
                            <a:gd name="connsiteY249" fmla="*/ 416626 h 433055"/>
                            <a:gd name="connsiteX250" fmla="*/ 770533 w 3779838"/>
                            <a:gd name="connsiteY250" fmla="*/ 374782 h 433055"/>
                            <a:gd name="connsiteX251" fmla="*/ 761035 w 3779838"/>
                            <a:gd name="connsiteY251" fmla="*/ 302650 h 433055"/>
                            <a:gd name="connsiteX252" fmla="*/ 761035 w 3779838"/>
                            <a:gd name="connsiteY252" fmla="*/ 275439 h 433055"/>
                            <a:gd name="connsiteX253" fmla="*/ 861406 w 3779838"/>
                            <a:gd name="connsiteY253" fmla="*/ 275439 h 433055"/>
                            <a:gd name="connsiteX254" fmla="*/ 861406 w 3779838"/>
                            <a:gd name="connsiteY254" fmla="*/ 326009 h 433055"/>
                            <a:gd name="connsiteX255" fmla="*/ 865639 w 3779838"/>
                            <a:gd name="connsiteY255" fmla="*/ 356044 h 433055"/>
                            <a:gd name="connsiteX256" fmla="*/ 880657 w 3779838"/>
                            <a:gd name="connsiteY256" fmla="*/ 362718 h 433055"/>
                            <a:gd name="connsiteX257" fmla="*/ 896702 w 3779838"/>
                            <a:gd name="connsiteY257" fmla="*/ 354248 h 433055"/>
                            <a:gd name="connsiteX258" fmla="*/ 901964 w 3779838"/>
                            <a:gd name="connsiteY258" fmla="*/ 329090 h 433055"/>
                            <a:gd name="connsiteX259" fmla="*/ 891951 w 3779838"/>
                            <a:gd name="connsiteY259" fmla="*/ 281088 h 433055"/>
                            <a:gd name="connsiteX260" fmla="*/ 841382 w 3779838"/>
                            <a:gd name="connsiteY260" fmla="*/ 243351 h 433055"/>
                            <a:gd name="connsiteX261" fmla="*/ 787988 w 3779838"/>
                            <a:gd name="connsiteY261" fmla="*/ 204591 h 433055"/>
                            <a:gd name="connsiteX262" fmla="*/ 766297 w 3779838"/>
                            <a:gd name="connsiteY262" fmla="*/ 171219 h 433055"/>
                            <a:gd name="connsiteX263" fmla="*/ 757698 w 3779838"/>
                            <a:gd name="connsiteY263" fmla="*/ 116798 h 433055"/>
                            <a:gd name="connsiteX264" fmla="*/ 769892 w 3779838"/>
                            <a:gd name="connsiteY264" fmla="*/ 46975 h 433055"/>
                            <a:gd name="connsiteX265" fmla="*/ 809295 w 3779838"/>
                            <a:gd name="connsiteY265" fmla="*/ 12449 h 433055"/>
                            <a:gd name="connsiteX266" fmla="*/ 875011 w 3779838"/>
                            <a:gd name="connsiteY266" fmla="*/ 0 h 4330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</a:cxnLst>
                          <a:rect l="l" t="t" r="r" b="b"/>
                          <a:pathLst>
                            <a:path w="3779838" h="433055">
                              <a:moveTo>
                                <a:pt x="1712152" y="101397"/>
                              </a:moveTo>
                              <a:cubicBezTo>
                                <a:pt x="1701145" y="180978"/>
                                <a:pt x="1694230" y="239161"/>
                                <a:pt x="1691413" y="275953"/>
                              </a:cubicBezTo>
                              <a:lnTo>
                                <a:pt x="1728614" y="275953"/>
                              </a:lnTo>
                              <a:cubicBezTo>
                                <a:pt x="1723145" y="228881"/>
                                <a:pt x="1717660" y="170695"/>
                                <a:pt x="1712152" y="101397"/>
                              </a:cubicBezTo>
                              <a:close/>
                              <a:moveTo>
                                <a:pt x="2276681" y="79834"/>
                              </a:moveTo>
                              <a:lnTo>
                                <a:pt x="2276681" y="172245"/>
                              </a:lnTo>
                              <a:cubicBezTo>
                                <a:pt x="2288831" y="172245"/>
                                <a:pt x="2297345" y="170578"/>
                                <a:pt x="2302222" y="167241"/>
                              </a:cubicBezTo>
                              <a:cubicBezTo>
                                <a:pt x="2307100" y="163904"/>
                                <a:pt x="2309538" y="153079"/>
                                <a:pt x="2309538" y="134769"/>
                              </a:cubicBezTo>
                              <a:lnTo>
                                <a:pt x="2309538" y="111920"/>
                              </a:lnTo>
                              <a:cubicBezTo>
                                <a:pt x="2309538" y="98743"/>
                                <a:pt x="2307185" y="90103"/>
                                <a:pt x="2302480" y="85995"/>
                              </a:cubicBezTo>
                              <a:cubicBezTo>
                                <a:pt x="2297772" y="81888"/>
                                <a:pt x="2289174" y="79834"/>
                                <a:pt x="2276681" y="79834"/>
                              </a:cubicBezTo>
                              <a:close/>
                              <a:moveTo>
                                <a:pt x="589983" y="79834"/>
                              </a:moveTo>
                              <a:lnTo>
                                <a:pt x="589983" y="172245"/>
                              </a:lnTo>
                              <a:cubicBezTo>
                                <a:pt x="602133" y="172245"/>
                                <a:pt x="610646" y="170578"/>
                                <a:pt x="615524" y="167241"/>
                              </a:cubicBezTo>
                              <a:cubicBezTo>
                                <a:pt x="620402" y="163904"/>
                                <a:pt x="622839" y="153079"/>
                                <a:pt x="622839" y="134769"/>
                              </a:cubicBezTo>
                              <a:lnTo>
                                <a:pt x="622839" y="111920"/>
                              </a:lnTo>
                              <a:cubicBezTo>
                                <a:pt x="622839" y="98743"/>
                                <a:pt x="620487" y="90103"/>
                                <a:pt x="615782" y="85995"/>
                              </a:cubicBezTo>
                              <a:cubicBezTo>
                                <a:pt x="611074" y="81888"/>
                                <a:pt x="602475" y="79834"/>
                                <a:pt x="589983" y="79834"/>
                              </a:cubicBezTo>
                              <a:close/>
                              <a:moveTo>
                                <a:pt x="108072" y="79834"/>
                              </a:moveTo>
                              <a:lnTo>
                                <a:pt x="108072" y="185595"/>
                              </a:lnTo>
                              <a:cubicBezTo>
                                <a:pt x="111151" y="185766"/>
                                <a:pt x="113805" y="185851"/>
                                <a:pt x="116029" y="185851"/>
                              </a:cubicBezTo>
                              <a:cubicBezTo>
                                <a:pt x="125955" y="185851"/>
                                <a:pt x="132843" y="183413"/>
                                <a:pt x="136695" y="178535"/>
                              </a:cubicBezTo>
                              <a:cubicBezTo>
                                <a:pt x="140544" y="173657"/>
                                <a:pt x="142469" y="163518"/>
                                <a:pt x="142469" y="148116"/>
                              </a:cubicBezTo>
                              <a:lnTo>
                                <a:pt x="142469" y="113974"/>
                              </a:lnTo>
                              <a:cubicBezTo>
                                <a:pt x="142469" y="99771"/>
                                <a:pt x="140246" y="90530"/>
                                <a:pt x="135796" y="86251"/>
                              </a:cubicBezTo>
                              <a:cubicBezTo>
                                <a:pt x="131345" y="81973"/>
                                <a:pt x="122105" y="79834"/>
                                <a:pt x="108072" y="79834"/>
                              </a:cubicBezTo>
                              <a:close/>
                              <a:moveTo>
                                <a:pt x="1151991" y="70336"/>
                              </a:moveTo>
                              <a:cubicBezTo>
                                <a:pt x="1146343" y="70336"/>
                                <a:pt x="1142021" y="72518"/>
                                <a:pt x="1139027" y="76881"/>
                              </a:cubicBezTo>
                              <a:cubicBezTo>
                                <a:pt x="1136033" y="81246"/>
                                <a:pt x="1134533" y="94122"/>
                                <a:pt x="1134533" y="115515"/>
                              </a:cubicBezTo>
                              <a:lnTo>
                                <a:pt x="1134533" y="309582"/>
                              </a:lnTo>
                              <a:cubicBezTo>
                                <a:pt x="1134533" y="333711"/>
                                <a:pt x="1135518" y="348599"/>
                                <a:pt x="1137486" y="354248"/>
                              </a:cubicBezTo>
                              <a:cubicBezTo>
                                <a:pt x="1139455" y="359893"/>
                                <a:pt x="1144031" y="362718"/>
                                <a:pt x="1151220" y="362718"/>
                              </a:cubicBezTo>
                              <a:cubicBezTo>
                                <a:pt x="1158580" y="362718"/>
                                <a:pt x="1163285" y="359466"/>
                                <a:pt x="1165339" y="352964"/>
                              </a:cubicBezTo>
                              <a:cubicBezTo>
                                <a:pt x="1167392" y="346460"/>
                                <a:pt x="1168418" y="330972"/>
                                <a:pt x="1168418" y="306500"/>
                              </a:cubicBezTo>
                              <a:lnTo>
                                <a:pt x="1168418" y="115515"/>
                              </a:lnTo>
                              <a:cubicBezTo>
                                <a:pt x="1168418" y="96176"/>
                                <a:pt x="1167348" y="83812"/>
                                <a:pt x="1165210" y="78422"/>
                              </a:cubicBezTo>
                              <a:cubicBezTo>
                                <a:pt x="1163071" y="73031"/>
                                <a:pt x="1158665" y="70336"/>
                                <a:pt x="1151991" y="70336"/>
                              </a:cubicBezTo>
                              <a:close/>
                              <a:moveTo>
                                <a:pt x="2933754" y="8730"/>
                              </a:moveTo>
                              <a:lnTo>
                                <a:pt x="3041824" y="8730"/>
                              </a:lnTo>
                              <a:lnTo>
                                <a:pt x="3041824" y="320365"/>
                              </a:lnTo>
                              <a:cubicBezTo>
                                <a:pt x="3041824" y="338505"/>
                                <a:pt x="3042809" y="350099"/>
                                <a:pt x="3044777" y="355147"/>
                              </a:cubicBezTo>
                              <a:cubicBezTo>
                                <a:pt x="3046746" y="360197"/>
                                <a:pt x="3050724" y="362720"/>
                                <a:pt x="3056713" y="362720"/>
                              </a:cubicBezTo>
                              <a:cubicBezTo>
                                <a:pt x="3063559" y="362720"/>
                                <a:pt x="3067966" y="359939"/>
                                <a:pt x="3069934" y="354376"/>
                              </a:cubicBezTo>
                              <a:cubicBezTo>
                                <a:pt x="3071901" y="348815"/>
                                <a:pt x="3072885" y="335681"/>
                                <a:pt x="3072885" y="314974"/>
                              </a:cubicBezTo>
                              <a:lnTo>
                                <a:pt x="3072885" y="8730"/>
                              </a:lnTo>
                              <a:lnTo>
                                <a:pt x="3180957" y="8730"/>
                              </a:lnTo>
                              <a:lnTo>
                                <a:pt x="3180957" y="286480"/>
                              </a:lnTo>
                              <a:cubicBezTo>
                                <a:pt x="3180957" y="317969"/>
                                <a:pt x="3179929" y="340088"/>
                                <a:pt x="3177876" y="352838"/>
                              </a:cubicBezTo>
                              <a:cubicBezTo>
                                <a:pt x="3175822" y="365587"/>
                                <a:pt x="3169748" y="378678"/>
                                <a:pt x="3159650" y="392113"/>
                              </a:cubicBezTo>
                              <a:cubicBezTo>
                                <a:pt x="3149554" y="405546"/>
                                <a:pt x="3136248" y="415729"/>
                                <a:pt x="3119733" y="422660"/>
                              </a:cubicBezTo>
                              <a:cubicBezTo>
                                <a:pt x="3103219" y="429590"/>
                                <a:pt x="3083753" y="433055"/>
                                <a:pt x="3061333" y="433055"/>
                              </a:cubicBezTo>
                              <a:cubicBezTo>
                                <a:pt x="3036519" y="433055"/>
                                <a:pt x="3014614" y="428948"/>
                                <a:pt x="2995618" y="420735"/>
                              </a:cubicBezTo>
                              <a:cubicBezTo>
                                <a:pt x="2976622" y="412521"/>
                                <a:pt x="2962418" y="401825"/>
                                <a:pt x="2953006" y="388647"/>
                              </a:cubicBezTo>
                              <a:cubicBezTo>
                                <a:pt x="2943593" y="375469"/>
                                <a:pt x="2938032" y="361565"/>
                                <a:pt x="2936321" y="346932"/>
                              </a:cubicBezTo>
                              <a:cubicBezTo>
                                <a:pt x="2934610" y="332301"/>
                                <a:pt x="2933754" y="301539"/>
                                <a:pt x="2933754" y="254650"/>
                              </a:cubicBezTo>
                              <a:close/>
                              <a:moveTo>
                                <a:pt x="3592445" y="8728"/>
                              </a:moveTo>
                              <a:lnTo>
                                <a:pt x="3772649" y="8728"/>
                              </a:lnTo>
                              <a:lnTo>
                                <a:pt x="3772649" y="91899"/>
                              </a:lnTo>
                              <a:lnTo>
                                <a:pt x="3700517" y="91899"/>
                              </a:lnTo>
                              <a:lnTo>
                                <a:pt x="3700517" y="170707"/>
                              </a:lnTo>
                              <a:lnTo>
                                <a:pt x="3768029" y="170707"/>
                              </a:lnTo>
                              <a:lnTo>
                                <a:pt x="3768029" y="249770"/>
                              </a:lnTo>
                              <a:lnTo>
                                <a:pt x="3700517" y="249770"/>
                              </a:lnTo>
                              <a:lnTo>
                                <a:pt x="3700517" y="341155"/>
                              </a:lnTo>
                              <a:lnTo>
                                <a:pt x="3779838" y="341155"/>
                              </a:lnTo>
                              <a:lnTo>
                                <a:pt x="3779838" y="424326"/>
                              </a:lnTo>
                              <a:lnTo>
                                <a:pt x="3592445" y="424326"/>
                              </a:lnTo>
                              <a:close/>
                              <a:moveTo>
                                <a:pt x="3220057" y="8728"/>
                              </a:moveTo>
                              <a:lnTo>
                                <a:pt x="3359896" y="8728"/>
                              </a:lnTo>
                              <a:cubicBezTo>
                                <a:pt x="3364042" y="33713"/>
                                <a:pt x="3368320" y="63163"/>
                                <a:pt x="3372724" y="97080"/>
                              </a:cubicBezTo>
                              <a:lnTo>
                                <a:pt x="3388068" y="202793"/>
                              </a:lnTo>
                              <a:lnTo>
                                <a:pt x="3412905" y="8728"/>
                              </a:lnTo>
                              <a:lnTo>
                                <a:pt x="3553512" y="8728"/>
                              </a:lnTo>
                              <a:lnTo>
                                <a:pt x="3553512" y="424326"/>
                              </a:lnTo>
                              <a:lnTo>
                                <a:pt x="3459048" y="424326"/>
                              </a:lnTo>
                              <a:lnTo>
                                <a:pt x="3458919" y="143751"/>
                              </a:lnTo>
                              <a:lnTo>
                                <a:pt x="3421311" y="424326"/>
                              </a:lnTo>
                              <a:lnTo>
                                <a:pt x="3354312" y="424326"/>
                              </a:lnTo>
                              <a:lnTo>
                                <a:pt x="3314653" y="150170"/>
                              </a:lnTo>
                              <a:lnTo>
                                <a:pt x="3314524" y="424326"/>
                              </a:lnTo>
                              <a:lnTo>
                                <a:pt x="3220057" y="424326"/>
                              </a:lnTo>
                              <a:close/>
                              <a:moveTo>
                                <a:pt x="2453376" y="8728"/>
                              </a:moveTo>
                              <a:lnTo>
                                <a:pt x="2633580" y="8728"/>
                              </a:lnTo>
                              <a:lnTo>
                                <a:pt x="2633580" y="91899"/>
                              </a:lnTo>
                              <a:lnTo>
                                <a:pt x="2561448" y="91899"/>
                              </a:lnTo>
                              <a:lnTo>
                                <a:pt x="2561448" y="170707"/>
                              </a:lnTo>
                              <a:lnTo>
                                <a:pt x="2628960" y="170707"/>
                              </a:lnTo>
                              <a:lnTo>
                                <a:pt x="2628960" y="249770"/>
                              </a:lnTo>
                              <a:lnTo>
                                <a:pt x="2561448" y="249770"/>
                              </a:lnTo>
                              <a:lnTo>
                                <a:pt x="2561448" y="341155"/>
                              </a:lnTo>
                              <a:lnTo>
                                <a:pt x="2640769" y="341155"/>
                              </a:lnTo>
                              <a:lnTo>
                                <a:pt x="2640769" y="424326"/>
                              </a:lnTo>
                              <a:lnTo>
                                <a:pt x="2453376" y="424326"/>
                              </a:lnTo>
                              <a:close/>
                              <a:moveTo>
                                <a:pt x="2168609" y="8728"/>
                              </a:moveTo>
                              <a:lnTo>
                                <a:pt x="2245106" y="8728"/>
                              </a:lnTo>
                              <a:cubicBezTo>
                                <a:pt x="2296105" y="8728"/>
                                <a:pt x="2330631" y="10694"/>
                                <a:pt x="2348687" y="14632"/>
                              </a:cubicBezTo>
                              <a:cubicBezTo>
                                <a:pt x="2366740" y="18569"/>
                                <a:pt x="2381458" y="28621"/>
                                <a:pt x="2392837" y="44793"/>
                              </a:cubicBezTo>
                              <a:cubicBezTo>
                                <a:pt x="2404219" y="60967"/>
                                <a:pt x="2409908" y="86766"/>
                                <a:pt x="2409908" y="122189"/>
                              </a:cubicBezTo>
                              <a:cubicBezTo>
                                <a:pt x="2409908" y="154533"/>
                                <a:pt x="2405886" y="176268"/>
                                <a:pt x="2397844" y="187392"/>
                              </a:cubicBezTo>
                              <a:cubicBezTo>
                                <a:pt x="2389802" y="198515"/>
                                <a:pt x="2373970" y="205189"/>
                                <a:pt x="2350354" y="207413"/>
                              </a:cubicBezTo>
                              <a:cubicBezTo>
                                <a:pt x="2371746" y="212719"/>
                                <a:pt x="2386122" y="219820"/>
                                <a:pt x="2393479" y="228720"/>
                              </a:cubicBezTo>
                              <a:cubicBezTo>
                                <a:pt x="2400838" y="237618"/>
                                <a:pt x="2405417" y="245792"/>
                                <a:pt x="2407213" y="253236"/>
                              </a:cubicBezTo>
                              <a:cubicBezTo>
                                <a:pt x="2409009" y="260680"/>
                                <a:pt x="2409908" y="281173"/>
                                <a:pt x="2409908" y="314715"/>
                              </a:cubicBezTo>
                              <a:lnTo>
                                <a:pt x="2409908" y="424326"/>
                              </a:lnTo>
                              <a:lnTo>
                                <a:pt x="2309538" y="424326"/>
                              </a:lnTo>
                              <a:lnTo>
                                <a:pt x="2309538" y="286221"/>
                              </a:lnTo>
                              <a:cubicBezTo>
                                <a:pt x="2309538" y="263973"/>
                                <a:pt x="2307786" y="250198"/>
                                <a:pt x="2304276" y="244892"/>
                              </a:cubicBezTo>
                              <a:cubicBezTo>
                                <a:pt x="2300769" y="239587"/>
                                <a:pt x="2291570" y="236935"/>
                                <a:pt x="2276681" y="236935"/>
                              </a:cubicBezTo>
                              <a:lnTo>
                                <a:pt x="2276681" y="424326"/>
                              </a:lnTo>
                              <a:lnTo>
                                <a:pt x="2168609" y="424326"/>
                              </a:lnTo>
                              <a:close/>
                              <a:moveTo>
                                <a:pt x="1861937" y="8728"/>
                              </a:moveTo>
                              <a:lnTo>
                                <a:pt x="1970010" y="8728"/>
                              </a:lnTo>
                              <a:lnTo>
                                <a:pt x="1970010" y="341155"/>
                              </a:lnTo>
                              <a:lnTo>
                                <a:pt x="2035725" y="341155"/>
                              </a:lnTo>
                              <a:lnTo>
                                <a:pt x="2035725" y="424326"/>
                              </a:lnTo>
                              <a:lnTo>
                                <a:pt x="1861937" y="424326"/>
                              </a:lnTo>
                              <a:close/>
                              <a:moveTo>
                                <a:pt x="1629687" y="8728"/>
                              </a:moveTo>
                              <a:lnTo>
                                <a:pt x="1785891" y="8728"/>
                              </a:lnTo>
                              <a:lnTo>
                                <a:pt x="1847690" y="424326"/>
                              </a:lnTo>
                              <a:lnTo>
                                <a:pt x="1737245" y="424326"/>
                              </a:lnTo>
                              <a:lnTo>
                                <a:pt x="1731445" y="349626"/>
                              </a:lnTo>
                              <a:lnTo>
                                <a:pt x="1692788" y="349626"/>
                              </a:lnTo>
                              <a:lnTo>
                                <a:pt x="1686291" y="424326"/>
                              </a:lnTo>
                              <a:lnTo>
                                <a:pt x="1574562" y="424326"/>
                              </a:lnTo>
                              <a:close/>
                              <a:moveTo>
                                <a:pt x="1314308" y="8728"/>
                              </a:moveTo>
                              <a:lnTo>
                                <a:pt x="1404668" y="8728"/>
                              </a:lnTo>
                              <a:lnTo>
                                <a:pt x="1465250" y="195862"/>
                              </a:lnTo>
                              <a:lnTo>
                                <a:pt x="1465250" y="8728"/>
                              </a:lnTo>
                              <a:lnTo>
                                <a:pt x="1555607" y="8728"/>
                              </a:lnTo>
                              <a:lnTo>
                                <a:pt x="1555607" y="424326"/>
                              </a:lnTo>
                              <a:lnTo>
                                <a:pt x="1460885" y="424326"/>
                              </a:lnTo>
                              <a:lnTo>
                                <a:pt x="1404668" y="235394"/>
                              </a:lnTo>
                              <a:lnTo>
                                <a:pt x="1404668" y="424326"/>
                              </a:lnTo>
                              <a:lnTo>
                                <a:pt x="1314308" y="424326"/>
                              </a:lnTo>
                              <a:close/>
                              <a:moveTo>
                                <a:pt x="481911" y="8728"/>
                              </a:moveTo>
                              <a:lnTo>
                                <a:pt x="558410" y="8728"/>
                              </a:lnTo>
                              <a:cubicBezTo>
                                <a:pt x="609407" y="8728"/>
                                <a:pt x="643933" y="10694"/>
                                <a:pt x="661988" y="14632"/>
                              </a:cubicBezTo>
                              <a:cubicBezTo>
                                <a:pt x="680041" y="18569"/>
                                <a:pt x="694760" y="28621"/>
                                <a:pt x="706139" y="44793"/>
                              </a:cubicBezTo>
                              <a:cubicBezTo>
                                <a:pt x="717520" y="60967"/>
                                <a:pt x="723210" y="86766"/>
                                <a:pt x="723210" y="122189"/>
                              </a:cubicBezTo>
                              <a:cubicBezTo>
                                <a:pt x="723210" y="154533"/>
                                <a:pt x="719190" y="176268"/>
                                <a:pt x="711145" y="187392"/>
                              </a:cubicBezTo>
                              <a:cubicBezTo>
                                <a:pt x="703103" y="198515"/>
                                <a:pt x="687272" y="205189"/>
                                <a:pt x="663655" y="207413"/>
                              </a:cubicBezTo>
                              <a:cubicBezTo>
                                <a:pt x="685048" y="212719"/>
                                <a:pt x="699423" y="219820"/>
                                <a:pt x="706783" y="228720"/>
                              </a:cubicBezTo>
                              <a:cubicBezTo>
                                <a:pt x="714140" y="237618"/>
                                <a:pt x="718718" y="245792"/>
                                <a:pt x="720514" y="253236"/>
                              </a:cubicBezTo>
                              <a:cubicBezTo>
                                <a:pt x="722313" y="260680"/>
                                <a:pt x="723210" y="281173"/>
                                <a:pt x="723210" y="314715"/>
                              </a:cubicBezTo>
                              <a:lnTo>
                                <a:pt x="723210" y="424326"/>
                              </a:lnTo>
                              <a:lnTo>
                                <a:pt x="622839" y="424326"/>
                              </a:lnTo>
                              <a:lnTo>
                                <a:pt x="622839" y="286221"/>
                              </a:lnTo>
                              <a:cubicBezTo>
                                <a:pt x="622839" y="263973"/>
                                <a:pt x="621087" y="250198"/>
                                <a:pt x="617578" y="244892"/>
                              </a:cubicBezTo>
                              <a:cubicBezTo>
                                <a:pt x="614071" y="239587"/>
                                <a:pt x="604872" y="236935"/>
                                <a:pt x="589983" y="236935"/>
                              </a:cubicBezTo>
                              <a:lnTo>
                                <a:pt x="589983" y="424326"/>
                              </a:lnTo>
                              <a:lnTo>
                                <a:pt x="481911" y="424326"/>
                              </a:lnTo>
                              <a:close/>
                              <a:moveTo>
                                <a:pt x="262860" y="8728"/>
                              </a:moveTo>
                              <a:lnTo>
                                <a:pt x="443064" y="8728"/>
                              </a:lnTo>
                              <a:lnTo>
                                <a:pt x="443064" y="91899"/>
                              </a:lnTo>
                              <a:lnTo>
                                <a:pt x="370932" y="91899"/>
                              </a:lnTo>
                              <a:lnTo>
                                <a:pt x="370932" y="170707"/>
                              </a:lnTo>
                              <a:lnTo>
                                <a:pt x="438444" y="170707"/>
                              </a:lnTo>
                              <a:lnTo>
                                <a:pt x="438444" y="249770"/>
                              </a:lnTo>
                              <a:lnTo>
                                <a:pt x="370932" y="249770"/>
                              </a:lnTo>
                              <a:lnTo>
                                <a:pt x="370932" y="341155"/>
                              </a:lnTo>
                              <a:lnTo>
                                <a:pt x="450253" y="341155"/>
                              </a:lnTo>
                              <a:lnTo>
                                <a:pt x="450253" y="424326"/>
                              </a:lnTo>
                              <a:lnTo>
                                <a:pt x="262860" y="424326"/>
                              </a:lnTo>
                              <a:close/>
                              <a:moveTo>
                                <a:pt x="0" y="8728"/>
                              </a:moveTo>
                              <a:lnTo>
                                <a:pt x="108842" y="8728"/>
                              </a:lnTo>
                              <a:cubicBezTo>
                                <a:pt x="138277" y="8728"/>
                                <a:pt x="160909" y="11037"/>
                                <a:pt x="176740" y="15657"/>
                              </a:cubicBezTo>
                              <a:cubicBezTo>
                                <a:pt x="192569" y="20280"/>
                                <a:pt x="204464" y="26954"/>
                                <a:pt x="212421" y="35681"/>
                              </a:cubicBezTo>
                              <a:cubicBezTo>
                                <a:pt x="220378" y="44409"/>
                                <a:pt x="225769" y="54976"/>
                                <a:pt x="228593" y="67383"/>
                              </a:cubicBezTo>
                              <a:cubicBezTo>
                                <a:pt x="231417" y="79791"/>
                                <a:pt x="232829" y="99000"/>
                                <a:pt x="232829" y="125013"/>
                              </a:cubicBezTo>
                              <a:lnTo>
                                <a:pt x="232829" y="161209"/>
                              </a:lnTo>
                              <a:cubicBezTo>
                                <a:pt x="232829" y="187734"/>
                                <a:pt x="230090" y="207073"/>
                                <a:pt x="224614" y="219222"/>
                              </a:cubicBezTo>
                              <a:cubicBezTo>
                                <a:pt x="219138" y="231372"/>
                                <a:pt x="209084" y="240700"/>
                                <a:pt x="194451" y="247204"/>
                              </a:cubicBezTo>
                              <a:cubicBezTo>
                                <a:pt x="179820" y="253705"/>
                                <a:pt x="160695" y="256957"/>
                                <a:pt x="137079" y="256957"/>
                              </a:cubicBezTo>
                              <a:lnTo>
                                <a:pt x="108072" y="256957"/>
                              </a:lnTo>
                              <a:lnTo>
                                <a:pt x="108072" y="424326"/>
                              </a:lnTo>
                              <a:lnTo>
                                <a:pt x="0" y="424326"/>
                              </a:lnTo>
                              <a:close/>
                              <a:moveTo>
                                <a:pt x="2780760" y="0"/>
                              </a:moveTo>
                              <a:cubicBezTo>
                                <a:pt x="2808824" y="0"/>
                                <a:pt x="2832741" y="4535"/>
                                <a:pt x="2852508" y="13603"/>
                              </a:cubicBezTo>
                              <a:cubicBezTo>
                                <a:pt x="2872272" y="22673"/>
                                <a:pt x="2885364" y="34099"/>
                                <a:pt x="2891783" y="47874"/>
                              </a:cubicBezTo>
                              <a:cubicBezTo>
                                <a:pt x="2898199" y="61650"/>
                                <a:pt x="2901407" y="85052"/>
                                <a:pt x="2901407" y="118081"/>
                              </a:cubicBezTo>
                              <a:lnTo>
                                <a:pt x="2901407" y="134510"/>
                              </a:lnTo>
                              <a:lnTo>
                                <a:pt x="2801039" y="134510"/>
                              </a:lnTo>
                              <a:lnTo>
                                <a:pt x="2801039" y="103705"/>
                              </a:lnTo>
                              <a:cubicBezTo>
                                <a:pt x="2801039" y="89332"/>
                                <a:pt x="2799754" y="80176"/>
                                <a:pt x="2797187" y="76239"/>
                              </a:cubicBezTo>
                              <a:cubicBezTo>
                                <a:pt x="2794620" y="72304"/>
                                <a:pt x="2790343" y="70336"/>
                                <a:pt x="2784352" y="70336"/>
                              </a:cubicBezTo>
                              <a:cubicBezTo>
                                <a:pt x="2777848" y="70336"/>
                                <a:pt x="2772929" y="72990"/>
                                <a:pt x="2769592" y="78300"/>
                              </a:cubicBezTo>
                              <a:cubicBezTo>
                                <a:pt x="2766255" y="83608"/>
                                <a:pt x="2764586" y="91657"/>
                                <a:pt x="2764586" y="102447"/>
                              </a:cubicBezTo>
                              <a:cubicBezTo>
                                <a:pt x="2764586" y="116317"/>
                                <a:pt x="2766462" y="126763"/>
                                <a:pt x="2770213" y="133784"/>
                              </a:cubicBezTo>
                              <a:cubicBezTo>
                                <a:pt x="2773796" y="140807"/>
                                <a:pt x="2783977" y="149277"/>
                                <a:pt x="2800754" y="159194"/>
                              </a:cubicBezTo>
                              <a:cubicBezTo>
                                <a:pt x="2848860" y="187748"/>
                                <a:pt x="2879162" y="211180"/>
                                <a:pt x="2891654" y="229490"/>
                              </a:cubicBezTo>
                              <a:cubicBezTo>
                                <a:pt x="2904146" y="247801"/>
                                <a:pt x="2910392" y="277323"/>
                                <a:pt x="2910392" y="318052"/>
                              </a:cubicBezTo>
                              <a:cubicBezTo>
                                <a:pt x="2910392" y="347659"/>
                                <a:pt x="2906927" y="369479"/>
                                <a:pt x="2899997" y="383510"/>
                              </a:cubicBezTo>
                              <a:cubicBezTo>
                                <a:pt x="2893066" y="397543"/>
                                <a:pt x="2879674" y="409308"/>
                                <a:pt x="2859823" y="418806"/>
                              </a:cubicBezTo>
                              <a:cubicBezTo>
                                <a:pt x="2839972" y="428304"/>
                                <a:pt x="2816868" y="433053"/>
                                <a:pt x="2790513" y="433053"/>
                              </a:cubicBezTo>
                              <a:cubicBezTo>
                                <a:pt x="2761591" y="433053"/>
                                <a:pt x="2736906" y="427578"/>
                                <a:pt x="2716454" y="416626"/>
                              </a:cubicBezTo>
                              <a:cubicBezTo>
                                <a:pt x="2696005" y="405672"/>
                                <a:pt x="2682613" y="391724"/>
                                <a:pt x="2676282" y="374782"/>
                              </a:cubicBezTo>
                              <a:cubicBezTo>
                                <a:pt x="2669949" y="357840"/>
                                <a:pt x="2666784" y="333796"/>
                                <a:pt x="2666784" y="302650"/>
                              </a:cubicBezTo>
                              <a:lnTo>
                                <a:pt x="2666784" y="275439"/>
                              </a:lnTo>
                              <a:lnTo>
                                <a:pt x="2767155" y="275439"/>
                              </a:lnTo>
                              <a:lnTo>
                                <a:pt x="2767155" y="326009"/>
                              </a:lnTo>
                              <a:cubicBezTo>
                                <a:pt x="2767155" y="341583"/>
                                <a:pt x="2768567" y="351594"/>
                                <a:pt x="2771388" y="356044"/>
                              </a:cubicBezTo>
                              <a:cubicBezTo>
                                <a:pt x="2774212" y="360494"/>
                                <a:pt x="2779219" y="362718"/>
                                <a:pt x="2786406" y="362718"/>
                              </a:cubicBezTo>
                              <a:cubicBezTo>
                                <a:pt x="2793595" y="362718"/>
                                <a:pt x="2798942" y="359893"/>
                                <a:pt x="2802451" y="354248"/>
                              </a:cubicBezTo>
                              <a:cubicBezTo>
                                <a:pt x="2805958" y="348599"/>
                                <a:pt x="2807713" y="340214"/>
                                <a:pt x="2807713" y="329090"/>
                              </a:cubicBezTo>
                              <a:cubicBezTo>
                                <a:pt x="2807713" y="304619"/>
                                <a:pt x="2804376" y="288617"/>
                                <a:pt x="2797702" y="281088"/>
                              </a:cubicBezTo>
                              <a:cubicBezTo>
                                <a:pt x="2790856" y="273556"/>
                                <a:pt x="2773999" y="260979"/>
                                <a:pt x="2747131" y="243351"/>
                              </a:cubicBezTo>
                              <a:cubicBezTo>
                                <a:pt x="2720263" y="225553"/>
                                <a:pt x="2702465" y="212633"/>
                                <a:pt x="2693737" y="204591"/>
                              </a:cubicBezTo>
                              <a:cubicBezTo>
                                <a:pt x="2685010" y="196546"/>
                                <a:pt x="2677779" y="185422"/>
                                <a:pt x="2672046" y="171219"/>
                              </a:cubicBezTo>
                              <a:cubicBezTo>
                                <a:pt x="2666313" y="157014"/>
                                <a:pt x="2663447" y="138875"/>
                                <a:pt x="2663447" y="116798"/>
                              </a:cubicBezTo>
                              <a:cubicBezTo>
                                <a:pt x="2663447" y="84967"/>
                                <a:pt x="2667511" y="61693"/>
                                <a:pt x="2675641" y="46975"/>
                              </a:cubicBezTo>
                              <a:cubicBezTo>
                                <a:pt x="2683768" y="32259"/>
                                <a:pt x="2696904" y="20749"/>
                                <a:pt x="2715044" y="12449"/>
                              </a:cubicBezTo>
                              <a:cubicBezTo>
                                <a:pt x="2733183" y="4149"/>
                                <a:pt x="2755088" y="0"/>
                                <a:pt x="2780760" y="0"/>
                              </a:cubicBezTo>
                              <a:close/>
                              <a:moveTo>
                                <a:pt x="1151476" y="0"/>
                              </a:moveTo>
                              <a:cubicBezTo>
                                <a:pt x="1173723" y="0"/>
                                <a:pt x="1193704" y="3636"/>
                                <a:pt x="1211416" y="10908"/>
                              </a:cubicBezTo>
                              <a:cubicBezTo>
                                <a:pt x="1229129" y="18182"/>
                                <a:pt x="1243376" y="29092"/>
                                <a:pt x="1254157" y="43638"/>
                              </a:cubicBezTo>
                              <a:cubicBezTo>
                                <a:pt x="1264939" y="58184"/>
                                <a:pt x="1271355" y="74015"/>
                                <a:pt x="1273409" y="91128"/>
                              </a:cubicBezTo>
                              <a:cubicBezTo>
                                <a:pt x="1275462" y="108240"/>
                                <a:pt x="1276490" y="138190"/>
                                <a:pt x="1276490" y="180972"/>
                              </a:cubicBezTo>
                              <a:lnTo>
                                <a:pt x="1276490" y="252079"/>
                              </a:lnTo>
                              <a:cubicBezTo>
                                <a:pt x="1276490" y="293837"/>
                                <a:pt x="1275506" y="323401"/>
                                <a:pt x="1273537" y="340771"/>
                              </a:cubicBezTo>
                              <a:cubicBezTo>
                                <a:pt x="1271569" y="358141"/>
                                <a:pt x="1265410" y="374014"/>
                                <a:pt x="1255057" y="388387"/>
                              </a:cubicBezTo>
                              <a:cubicBezTo>
                                <a:pt x="1244701" y="402763"/>
                                <a:pt x="1230711" y="413802"/>
                                <a:pt x="1213084" y="421502"/>
                              </a:cubicBezTo>
                              <a:cubicBezTo>
                                <a:pt x="1195458" y="429203"/>
                                <a:pt x="1174922" y="433053"/>
                                <a:pt x="1151476" y="433053"/>
                              </a:cubicBezTo>
                              <a:cubicBezTo>
                                <a:pt x="1129230" y="433053"/>
                                <a:pt x="1109250" y="429417"/>
                                <a:pt x="1091537" y="422143"/>
                              </a:cubicBezTo>
                              <a:cubicBezTo>
                                <a:pt x="1073824" y="414871"/>
                                <a:pt x="1059577" y="403961"/>
                                <a:pt x="1048796" y="389415"/>
                              </a:cubicBezTo>
                              <a:cubicBezTo>
                                <a:pt x="1038015" y="374869"/>
                                <a:pt x="1031596" y="359038"/>
                                <a:pt x="1029543" y="341925"/>
                              </a:cubicBezTo>
                              <a:cubicBezTo>
                                <a:pt x="1027489" y="324811"/>
                                <a:pt x="1026463" y="294863"/>
                                <a:pt x="1026463" y="252079"/>
                              </a:cubicBezTo>
                              <a:lnTo>
                                <a:pt x="1026463" y="180972"/>
                              </a:lnTo>
                              <a:cubicBezTo>
                                <a:pt x="1026463" y="139216"/>
                                <a:pt x="1027448" y="109652"/>
                                <a:pt x="1029416" y="92282"/>
                              </a:cubicBezTo>
                              <a:cubicBezTo>
                                <a:pt x="1031382" y="74912"/>
                                <a:pt x="1037543" y="59039"/>
                                <a:pt x="1047897" y="44666"/>
                              </a:cubicBezTo>
                              <a:cubicBezTo>
                                <a:pt x="1058250" y="30290"/>
                                <a:pt x="1072242" y="19251"/>
                                <a:pt x="1089867" y="11552"/>
                              </a:cubicBezTo>
                              <a:cubicBezTo>
                                <a:pt x="1107495" y="3850"/>
                                <a:pt x="1128032" y="0"/>
                                <a:pt x="1151476" y="0"/>
                              </a:cubicBezTo>
                              <a:close/>
                              <a:moveTo>
                                <a:pt x="875011" y="0"/>
                              </a:moveTo>
                              <a:cubicBezTo>
                                <a:pt x="903075" y="0"/>
                                <a:pt x="926992" y="4535"/>
                                <a:pt x="946759" y="13603"/>
                              </a:cubicBezTo>
                              <a:cubicBezTo>
                                <a:pt x="966523" y="22673"/>
                                <a:pt x="979615" y="34099"/>
                                <a:pt x="986034" y="47874"/>
                              </a:cubicBezTo>
                              <a:cubicBezTo>
                                <a:pt x="992450" y="61650"/>
                                <a:pt x="995658" y="85052"/>
                                <a:pt x="995658" y="118081"/>
                              </a:cubicBezTo>
                              <a:lnTo>
                                <a:pt x="995658" y="134510"/>
                              </a:lnTo>
                              <a:lnTo>
                                <a:pt x="895290" y="134510"/>
                              </a:lnTo>
                              <a:lnTo>
                                <a:pt x="895290" y="103705"/>
                              </a:lnTo>
                              <a:cubicBezTo>
                                <a:pt x="895290" y="89332"/>
                                <a:pt x="894005" y="80176"/>
                                <a:pt x="891438" y="76239"/>
                              </a:cubicBezTo>
                              <a:cubicBezTo>
                                <a:pt x="888871" y="72304"/>
                                <a:pt x="884594" y="70336"/>
                                <a:pt x="878603" y="70336"/>
                              </a:cubicBezTo>
                              <a:cubicBezTo>
                                <a:pt x="872099" y="70336"/>
                                <a:pt x="867180" y="72990"/>
                                <a:pt x="863843" y="78300"/>
                              </a:cubicBezTo>
                              <a:cubicBezTo>
                                <a:pt x="860506" y="83608"/>
                                <a:pt x="858837" y="91657"/>
                                <a:pt x="858837" y="102447"/>
                              </a:cubicBezTo>
                              <a:cubicBezTo>
                                <a:pt x="858837" y="116317"/>
                                <a:pt x="860713" y="126763"/>
                                <a:pt x="864464" y="133784"/>
                              </a:cubicBezTo>
                              <a:cubicBezTo>
                                <a:pt x="868047" y="140807"/>
                                <a:pt x="878228" y="149277"/>
                                <a:pt x="895005" y="159194"/>
                              </a:cubicBezTo>
                              <a:cubicBezTo>
                                <a:pt x="943111" y="187748"/>
                                <a:pt x="973413" y="211180"/>
                                <a:pt x="985905" y="229490"/>
                              </a:cubicBezTo>
                              <a:cubicBezTo>
                                <a:pt x="998397" y="247801"/>
                                <a:pt x="1004643" y="277323"/>
                                <a:pt x="1004643" y="318052"/>
                              </a:cubicBezTo>
                              <a:cubicBezTo>
                                <a:pt x="1004643" y="347659"/>
                                <a:pt x="1001178" y="369479"/>
                                <a:pt x="994246" y="383510"/>
                              </a:cubicBezTo>
                              <a:cubicBezTo>
                                <a:pt x="987317" y="397543"/>
                                <a:pt x="973925" y="409308"/>
                                <a:pt x="954074" y="418806"/>
                              </a:cubicBezTo>
                              <a:cubicBezTo>
                                <a:pt x="934223" y="428304"/>
                                <a:pt x="911119" y="433053"/>
                                <a:pt x="884764" y="433053"/>
                              </a:cubicBezTo>
                              <a:cubicBezTo>
                                <a:pt x="855842" y="433053"/>
                                <a:pt x="831157" y="427578"/>
                                <a:pt x="810705" y="416626"/>
                              </a:cubicBezTo>
                              <a:cubicBezTo>
                                <a:pt x="790256" y="405672"/>
                                <a:pt x="776864" y="391724"/>
                                <a:pt x="770533" y="374782"/>
                              </a:cubicBezTo>
                              <a:cubicBezTo>
                                <a:pt x="764200" y="357840"/>
                                <a:pt x="761035" y="333796"/>
                                <a:pt x="761035" y="302650"/>
                              </a:cubicBezTo>
                              <a:lnTo>
                                <a:pt x="761035" y="275439"/>
                              </a:lnTo>
                              <a:lnTo>
                                <a:pt x="861406" y="275439"/>
                              </a:lnTo>
                              <a:lnTo>
                                <a:pt x="861406" y="326009"/>
                              </a:lnTo>
                              <a:cubicBezTo>
                                <a:pt x="861406" y="341583"/>
                                <a:pt x="862818" y="351594"/>
                                <a:pt x="865639" y="356044"/>
                              </a:cubicBezTo>
                              <a:cubicBezTo>
                                <a:pt x="868463" y="360494"/>
                                <a:pt x="873470" y="362718"/>
                                <a:pt x="880657" y="362718"/>
                              </a:cubicBezTo>
                              <a:cubicBezTo>
                                <a:pt x="887846" y="362718"/>
                                <a:pt x="893193" y="359893"/>
                                <a:pt x="896702" y="354248"/>
                              </a:cubicBezTo>
                              <a:cubicBezTo>
                                <a:pt x="900209" y="348599"/>
                                <a:pt x="901964" y="340214"/>
                                <a:pt x="901964" y="329090"/>
                              </a:cubicBezTo>
                              <a:cubicBezTo>
                                <a:pt x="901964" y="304619"/>
                                <a:pt x="898627" y="288617"/>
                                <a:pt x="891951" y="281088"/>
                              </a:cubicBezTo>
                              <a:cubicBezTo>
                                <a:pt x="885107" y="273556"/>
                                <a:pt x="868250" y="260979"/>
                                <a:pt x="841382" y="243351"/>
                              </a:cubicBezTo>
                              <a:cubicBezTo>
                                <a:pt x="814514" y="225553"/>
                                <a:pt x="796716" y="212633"/>
                                <a:pt x="787988" y="204591"/>
                              </a:cubicBezTo>
                              <a:cubicBezTo>
                                <a:pt x="779261" y="196546"/>
                                <a:pt x="772030" y="185422"/>
                                <a:pt x="766297" y="171219"/>
                              </a:cubicBezTo>
                              <a:cubicBezTo>
                                <a:pt x="760564" y="157014"/>
                                <a:pt x="757698" y="138875"/>
                                <a:pt x="757698" y="116798"/>
                              </a:cubicBezTo>
                              <a:cubicBezTo>
                                <a:pt x="757698" y="84967"/>
                                <a:pt x="761762" y="61693"/>
                                <a:pt x="769892" y="46975"/>
                              </a:cubicBezTo>
                              <a:cubicBezTo>
                                <a:pt x="778019" y="32259"/>
                                <a:pt x="791155" y="20749"/>
                                <a:pt x="809295" y="12449"/>
                              </a:cubicBezTo>
                              <a:cubicBezTo>
                                <a:pt x="827434" y="4149"/>
                                <a:pt x="849339" y="0"/>
                                <a:pt x="87501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1" o:spid="_x0000_s1026" o:spt="100" style="position:absolute;left:0pt;margin-left:-2.1pt;margin-top:-13.05pt;height:14.55pt;width:127.75pt;z-index:251680768;mso-width-relative:page;mso-height-relative:page;" fillcolor="#6DA6B2 [3204]" filled="t" stroked="f" coordsize="3779838,433055" o:gfxdata="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" path="m1712152,101397c1701145,180978,1694230,239161,1691413,275953l1728614,275953c1723145,228881,1717660,170695,1712152,101397xm2276681,79834l2276681,172245c2288831,172245,2297345,170578,2302222,167241c2307100,163904,2309538,153079,2309538,134769l2309538,111920c2309538,98743,2307185,90103,2302480,85995c2297772,81888,2289174,79834,2276681,79834xm589983,79834l589983,172245c602133,172245,610646,170578,615524,167241c620402,163904,622839,153079,622839,134769l622839,111920c622839,98743,620487,90103,615782,85995c611074,81888,602475,79834,589983,79834xm108072,79834l108072,185595c111151,185766,113805,185851,116029,185851c125955,185851,132843,183413,136695,178535c140544,173657,142469,163518,142469,148116l142469,113974c142469,99771,140246,90530,135796,86251c131345,81973,122105,79834,108072,79834xm1151991,70336c1146343,70336,1142021,72518,1139027,76881c1136033,81246,1134533,94122,1134533,115515l1134533,309582c1134533,333711,1135518,348599,1137486,354248c1139455,359893,1144031,362718,1151220,362718c1158580,362718,1163285,359466,1165339,352964c1167392,346460,1168418,330972,1168418,306500l1168418,115515c1168418,96176,1167348,83812,1165210,78422c1163071,73031,1158665,70336,1151991,70336xm2933754,8730l3041824,8730,3041824,320365c3041824,338505,3042809,350099,3044777,355147c3046746,360197,3050724,362720,3056713,362720c3063559,362720,3067966,359939,3069934,354376c3071901,348815,3072885,335681,3072885,314974l3072885,8730,3180957,8730,3180957,286480c3180957,317969,3179929,340088,3177876,352838c3175822,365587,3169748,378678,3159650,392113c3149554,405546,3136248,415729,3119733,422660c3103219,429590,3083753,433055,3061333,433055c3036519,433055,3014614,428948,2995618,420735c2976622,412521,2962418,401825,2953006,388647c2943593,375469,2938032,361565,2936321,346932c2934610,332301,2933754,301539,2933754,254650xm3592445,8728l3772649,8728,3772649,91899,3700517,91899,3700517,170707,3768029,170707,3768029,249770,3700517,249770,3700517,341155,3779838,341155,3779838,424326,3592445,424326xm3220057,8728l3359896,8728c3364042,33713,3368320,63163,3372724,97080l3388068,202793,3412905,8728,3553512,8728,3553512,424326,3459048,424326,3458919,143751,3421311,424326,3354312,424326,3314653,150170,3314524,424326,3220057,424326xm2453376,8728l2633580,8728,2633580,91899,2561448,91899,2561448,170707,2628960,170707,2628960,249770,2561448,249770,2561448,341155,2640769,341155,2640769,424326,2453376,424326xm2168609,8728l2245106,8728c2296105,8728,2330631,10694,2348687,14632c2366740,18569,2381458,28621,2392837,44793c2404219,60967,2409908,86766,2409908,122189c2409908,154533,2405886,176268,2397844,187392c2389802,198515,2373970,205189,2350354,207413c2371746,212719,2386122,219820,2393479,228720c2400838,237618,2405417,245792,2407213,253236c2409009,260680,2409908,281173,2409908,314715l2409908,424326,2309538,424326,2309538,286221c2309538,263973,2307786,250198,2304276,244892c2300769,239587,2291570,236935,2276681,236935l2276681,424326,2168609,424326xm1861937,8728l1970010,8728,1970010,341155,2035725,341155,2035725,424326,1861937,424326xm1629687,8728l1785891,8728,1847690,424326,1737245,424326,1731445,349626,1692788,349626,1686291,424326,1574562,424326xm1314308,8728l1404668,8728,1465250,195862,1465250,8728,1555607,8728,1555607,424326,1460885,424326,1404668,235394,1404668,424326,1314308,424326xm481911,8728l558410,8728c609407,8728,643933,10694,661988,14632c680041,18569,694760,28621,706139,44793c717520,60967,723210,86766,723210,122189c723210,154533,719190,176268,711145,187392c703103,198515,687272,205189,663655,207413c685048,212719,699423,219820,706783,228720c714140,237618,718718,245792,720514,253236c722313,260680,723210,281173,723210,314715l723210,424326,622839,424326,622839,286221c622839,263973,621087,250198,617578,244892c614071,239587,604872,236935,589983,236935l589983,424326,481911,424326xm262860,8728l443064,8728,443064,91899,370932,91899,370932,170707,438444,170707,438444,249770,370932,249770,370932,341155,450253,341155,450253,424326,262860,424326xm0,8728l108842,8728c138277,8728,160909,11037,176740,15657c192569,20280,204464,26954,212421,35681c220378,44409,225769,54976,228593,67383c231417,79791,232829,99000,232829,125013l232829,161209c232829,187734,230090,207073,224614,219222c219138,231372,209084,240700,194451,247204c179820,253705,160695,256957,137079,256957l108072,256957,108072,424326,0,424326xm2780760,0c2808824,0,2832741,4535,2852508,13603c2872272,22673,2885364,34099,2891783,47874c2898199,61650,2901407,85052,2901407,118081l2901407,134510,2801039,134510,2801039,103705c2801039,89332,2799754,80176,2797187,76239c2794620,72304,2790343,70336,2784352,70336c2777848,70336,2772929,72990,2769592,78300c2766255,83608,2764586,91657,2764586,102447c2764586,116317,2766462,126763,2770213,133784c2773796,140807,2783977,149277,2800754,159194c2848860,187748,2879162,211180,2891654,229490c2904146,247801,2910392,277323,2910392,318052c2910392,347659,2906927,369479,2899997,383510c2893066,397543,2879674,409308,2859823,418806c2839972,428304,2816868,433053,2790513,433053c2761591,433053,2736906,427578,2716454,416626c2696005,405672,2682613,391724,2676282,374782c2669949,357840,2666784,333796,2666784,302650l2666784,275439,2767155,275439,2767155,326009c2767155,341583,2768567,351594,2771388,356044c2774212,360494,2779219,362718,2786406,362718c2793595,362718,2798942,359893,2802451,354248c2805958,348599,2807713,340214,2807713,329090c2807713,304619,2804376,288617,2797702,281088c2790856,273556,2773999,260979,2747131,243351c2720263,225553,2702465,212633,2693737,204591c2685010,196546,2677779,185422,2672046,171219c2666313,157014,2663447,138875,2663447,116798c2663447,84967,2667511,61693,2675641,46975c2683768,32259,2696904,20749,2715044,12449c2733183,4149,2755088,0,2780760,0xm1151476,0c1173723,0,1193704,3636,1211416,10908c1229129,18182,1243376,29092,1254157,43638c1264939,58184,1271355,74015,1273409,91128c1275462,108240,1276490,138190,1276490,180972l1276490,252079c1276490,293837,1275506,323401,1273537,340771c1271569,358141,1265410,374014,1255057,388387c1244701,402763,1230711,413802,1213084,421502c1195458,429203,1174922,433053,1151476,433053c1129230,433053,1109250,429417,1091537,422143c1073824,414871,1059577,403961,1048796,389415c1038015,374869,1031596,359038,1029543,341925c1027489,324811,1026463,294863,1026463,252079l1026463,180972c1026463,139216,1027448,109652,1029416,92282c1031382,74912,1037543,59039,1047897,44666c1058250,30290,1072242,19251,1089867,11552c1107495,3850,1128032,0,1151476,0xm875011,0c903075,0,926992,4535,946759,13603c966523,22673,979615,34099,986034,47874c992450,61650,995658,85052,995658,118081l995658,134510,895290,134510,895290,103705c895290,89332,894005,80176,891438,76239c888871,72304,884594,70336,878603,70336c872099,70336,867180,72990,863843,78300c860506,83608,858837,91657,858837,102447c858837,116317,860713,126763,864464,133784c868047,140807,878228,149277,895005,159194c943111,187748,973413,211180,985905,229490c998397,247801,1004643,277323,1004643,318052c1004643,347659,1001178,369479,994246,383510c987317,397543,973925,409308,954074,418806c934223,428304,911119,433053,884764,433053c855842,433053,831157,427578,810705,416626c790256,405672,776864,391724,770533,374782c764200,357840,761035,333796,761035,302650l761035,275439,861406,275439,861406,326009c861406,341583,862818,351594,865639,356044c868463,360494,873470,362718,880657,362718c887846,362718,893193,359893,896702,354248c900209,348599,901964,340214,901964,329090c901964,304619,898627,288617,891951,281088c885107,273556,868250,260979,841382,243351c814514,225553,796716,212633,787988,204591c779261,196546,772030,185422,766297,171219c760564,157014,757698,138875,757698,116798c757698,84967,761762,61693,769892,46975c778019,32259,791155,20749,809295,12449c827434,4149,849339,0,875011,0xe">
                <v:path o:connectlocs="734994,43279;726091,117784;742060,117784;734994,43279;977335,34075;977335,73518;988299,71383;991440,57523;991440,47770;988410,36705;977335,34075;253268,34075;253268,73518;264232,71383;267372,57523;267372,47770;264343,36705;253268,34075;46393,34075;46393,79217;49809,79326;58680,76203;61159,63220;61159,48647;58294,36814;46393,34075;494527,30021;488962,32814;487033,49305;487033,132138;488300,151202;494196,154818;500257,150654;501579,130822;501579,49305;500202,33472;494527,30021;1259404,3726;1305796,3726;1305796,136740;1307064,151586;1312188,154819;1317863,151257;1319130,134439;1319130,3726;1365523,3726;1365523,122277;1364201,150601;1356377,167364;1339241,180403;1314171,184840;1285961,179581;1267668,165885;1260506,148080;1259404,108691;1542167,3725;1619525,3725;1619525,39225;1588561,39225;1588561,72862;1617542,72862;1617542,106608;1588561,106608;1588561,145614;1622612,145614;1622612,181114;1542167,181114;1382308,3725;1442338,3725;1447845,41436;1454432,86557;1465094,3725;1525454,3725;1525454,181114;1484903,181114;1484847,61356;1468703,181114;1439941,181114;1422916,64096;1422861,181114;1382308,181114;1053187,3725;1130545,3725;1130545,39225;1099580,39225;1099580,72862;1128562,72862;1128562,106608;1099580,106608;1099580,145614;1133631,145614;1133631,181114;1053187,181114;930942,3725;963780,3725;1008246,6245;1027199,19118;1034527,52153;1029348,79984;1008961,88529;1027474,97624;1033370,108088;1034527,134329;1034527,181114;991440,181114;991440,122167;989181,104526;977335,101130;977335,181114;930942,181114;799293,3725;845687,3725;845687,145614;873897,145614;873897,181114;799293,181114;699593,3725;766648,3725;793177,181114;745765,181114;743276,149230;726681,149230;723892,181114;675929,181114;564207,3725;602997,3725;629003,83599;629003,3725;667792,3725;667792,181114;627129,181114;602997,100472;602997,181114;564207,181114;206875,3725;239714,3725;284178,6245;303131,19118;310460,52153;305280,79984;284894,88529;303408,97624;309302,108088;310460,134329;310460,181114;267372,181114;267372,122167;265114,104526;253268,101130;253268,181114;206875,181114;112840,3725;190198,3725;190198,39225;159233,39225;159233,72862;188215,72862;188215,106608;159233,106608;159233,145614;193284,145614;193284,181114;112840,181114;0,3725;46723,3725;75871,6682;91188,15229;98130,28760;99949,53359;99949,68808;96422,93570;83474,105513;58845,109676;46393,109676;46393,181114;0,181114;1193726,0;1224527,5806;1241387,20433;1245518,50400;1245518,57412;1202432,57412;1202432,44264;1200778,32540;1195268,30021;1188932,33420;1186783,43727;1189199,57102;1202310,67948;1241331,97952;1249375,135753;1244913,163692;1227667,178758;1197913,184839;1166121,177827;1148876,159967;1144799,129179;1144799,117565;1187886,117565;1187886,139149;1189703,151969;1196150,154818;1203038,151202;1205297,140464;1200999,119976;1179290,103869;1156369,87325;1147058,73081;1143366,49852;1148601,20050;1165516,5313;1193726,0;494306,0;520037,4655;538385,18625;546650,38895;547972,77243;547972,107594;546705,145450;538771,165774;520753,179908;494306,184839;468575,180182;450228,166213;441963,145943;440640,107594;440640,77243;441908,39388;449842,19064;467859,4930;494306,0;375625,0;406425,5806;423285,20433;427416,50400;427416,57412;384330,57412;384330,44264;382677,32540;377167,30021;370831,33420;368682,43727;371097,57102;384208,67948;423230,97952;431273,135753;426810,163692;409565,178758;379812,184839;348020,177827;330775,159967;326697,129179;326697,117565;369785,117565;369785,139149;371602,151969;378049,154818;384936,151202;387195,140464;382897,119976;361189,103869;338268,87325;328956,73081;325265,49852;330499,20050;347414,5313;375625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-741045</wp:posOffset>
                </wp:positionH>
                <wp:positionV relativeFrom="paragraph">
                  <wp:posOffset>262890</wp:posOffset>
                </wp:positionV>
                <wp:extent cx="7954010" cy="157480"/>
                <wp:effectExtent l="0" t="0" r="9525" b="0"/>
                <wp:wrapNone/>
                <wp:docPr id="103" name="组合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53828" cy="157423"/>
                          <a:chOff x="0" y="0"/>
                          <a:chExt cx="7953828" cy="157423"/>
                        </a:xfrm>
                      </wpg:grpSpPr>
                      <wps:wsp>
                        <wps:cNvPr id="18" name="梯形 18"/>
                        <wps:cNvSpPr/>
                        <wps:spPr>
                          <a:xfrm flipH="1">
                            <a:off x="0" y="6928"/>
                            <a:ext cx="1520838" cy="150495"/>
                          </a:xfrm>
                          <a:prstGeom prst="trapezoid">
                            <a:avLst>
                              <a:gd name="adj" fmla="val 81053"/>
                            </a:avLst>
                          </a:prstGeom>
                          <a:solidFill>
                            <a:schemeClr val="accent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1" name="梯形 101"/>
                        <wps:cNvSpPr/>
                        <wps:spPr>
                          <a:xfrm rot="10800000" flipH="1">
                            <a:off x="1447800" y="0"/>
                            <a:ext cx="6506028" cy="150495"/>
                          </a:xfrm>
                          <a:prstGeom prst="trapezoid">
                            <a:avLst>
                              <a:gd name="adj" fmla="val 81053"/>
                            </a:avLst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.35pt;margin-top:20.7pt;height:12.4pt;width:626.3pt;z-index:-251622400;mso-width-relative:page;mso-height-relative:page;" coordsize="7953828,157423" o:gfxdata="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">
                <o:lock v:ext="edit" aspectratio="f"/>
                <v:shape id="_x0000_s1026" o:spid="_x0000_s1026" style="position:absolute;left:0;top:6928;flip:x;height:150495;width:1520838;v-text-anchor:middle;" fillcolor="#6DA6B2 [3204]" filled="t" stroked="f" coordsize="1520838,150495" o:gfxdata="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uWF/MvwAAANsAAAAPAAAAAAAAAAEAIAAAADgAAABkcnMvZG93bnJl&#10;di54bWxQSwECFAAUAAAACACHTuJAMy8FnjsAAAA5AAAAEAAAAAAAAAABACAAAAAkAQAAZHJzL3No&#10;YXBleG1sLnhtbFBLBQYAAAAABgAGAFsBAADOAwAAAAA=&#10;" path="m0,150495l121980,0,1398857,0,1520838,150495xe">
                  <v:path o:connectlocs="760419,0;60990,75247;760419,150495;1459847,75247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style="position:absolute;left:1447800;top:0;flip:x;height:150495;width:6506028;rotation:11796480f;v-text-anchor:middle;" fillcolor="#3B424B [1615]" filled="t" stroked="f" coordsize="6506028,150495" o:gfxdata="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aVnRb0AAADcAAAADwAAAAAAAAABACAAAAA4AAAAZHJzL2Rvd25yZXYu&#10;eG1sUEsBAhQAFAAAAAgAh07iQDMvBZ47AAAAOQAAABAAAAAAAAAAAQAgAAAAIgEAAGRycy9zaGFw&#10;ZXhtbC54bWxQSwUGAAAAAAYABgBbAQAAzAMAAAAA&#10;" path="m0,150495l121980,0,6384047,0,6506028,150495xe">
                  <v:path o:connectlocs="3253014,0;60990,75247;3253014,150495;6445037,75247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napToGrid w:val="0"/>
        <w:spacing w:line="360" w:lineRule="exact"/>
        <w:ind w:left="420" w:leftChars="200"/>
        <w:rPr>
          <w:rFonts w:ascii="微软雅黑" w:hAnsi="微软雅黑" w:eastAsia="微软雅黑" w:cs="阿里巴巴普惠体 B"/>
          <w:bCs/>
          <w:color w:val="6DA6B2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187960</wp:posOffset>
                </wp:positionV>
                <wp:extent cx="0" cy="9930765"/>
                <wp:effectExtent l="0" t="0" r="38100" b="13335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30765"/>
                        </a:xfrm>
                        <a:prstGeom prst="lin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pt;margin-top:14.8pt;height:781.95pt;width:0pt;z-index:-251678720;mso-width-relative:page;mso-height-relative:page;" fillcolor="#6DA6B2 [3204]" filled="t" stroked="t" coordsize="21600,21600" o:gfxdata="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BYA&#10;AABkcnMvUEsBAhQAFAAAAAgAh07iQDguo5fWAAAABwEAAA8AAAAAAAAAAQAgAAAAOAAAAGRycy9k&#10;b3ducmV2LnhtbFBLAQIUABQAAAAIAIdO4kBGahoD7gEAALoDAAAOAAAAAAAAAAEAIAAAADsBAABk&#10;cnMvZTJvRG9jLnhtbFBLBQYAAAAABgAGAFkBAACbBQAAAAA=&#10;">
                <v:fill on="t" focussize="0,0"/>
                <v:stroke color="#BFBFBF [241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napToGrid w:val="0"/>
        <w:spacing w:line="360" w:lineRule="exact"/>
        <w:ind w:left="420" w:leftChars="200"/>
        <w:rPr>
          <w:rFonts w:ascii="微软雅黑" w:hAnsi="微软雅黑" w:eastAsia="微软雅黑" w:cs="阿里巴巴普惠体 R"/>
          <w:b/>
          <w:color w:val="FFFFFF" w:themeColor="background1"/>
          <w:sz w:val="18"/>
          <w:szCs w:val="18"/>
          <w14:textFill>
            <w14:solidFill>
              <w14:schemeClr w14:val="bg1"/>
            </w14:solidFill>
          </w14:textFill>
        </w:rPr>
      </w:pPr>
    </w:p>
    <w:p>
      <w:pPr>
        <w:snapToGrid w:val="0"/>
        <w:spacing w:line="360" w:lineRule="exact"/>
        <w:ind w:left="420" w:leftChars="200"/>
        <w:rPr>
          <w:rFonts w:ascii="微软雅黑" w:hAnsi="微软雅黑" w:eastAsia="微软雅黑" w:cs="阿里巴巴普惠体 R"/>
          <w:color w:val="404040" w:themeColor="text1" w:themeTint="BF"/>
          <w:sz w:val="20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阿里巴巴普惠体 R"/>
          <w:color w:val="404040" w:themeColor="text1" w:themeTint="BF"/>
          <w:sz w:val="20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姓    名： </w:t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李政</w:t>
      </w:r>
      <w:r>
        <w:rPr>
          <w:rFonts w:hint="eastAsia" w:ascii="微软雅黑" w:hAnsi="微软雅黑" w:eastAsia="微软雅黑" w:cs="阿里巴巴普惠体 R"/>
          <w:color w:val="404040" w:themeColor="text1" w:themeTint="BF"/>
          <w:sz w:val="20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</w:p>
    <w:p>
      <w:pPr>
        <w:snapToGrid w:val="0"/>
        <w:spacing w:line="360" w:lineRule="exact"/>
        <w:ind w:left="420" w:leftChars="200"/>
        <w:rPr>
          <w:rFonts w:ascii="微软雅黑" w:hAnsi="微软雅黑" w:eastAsia="微软雅黑" w:cs="阿里巴巴普惠体 R"/>
          <w:color w:val="404040" w:themeColor="text1" w:themeTint="BF"/>
          <w:sz w:val="20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阿里巴巴普惠体 R"/>
          <w:color w:val="404040" w:themeColor="text1" w:themeTint="BF"/>
          <w:sz w:val="20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电    话： </w:t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15213037721</w:t>
      </w:r>
    </w:p>
    <w:p>
      <w:pPr>
        <w:snapToGrid w:val="0"/>
        <w:spacing w:line="360" w:lineRule="exact"/>
        <w:ind w:left="420" w:leftChars="200"/>
        <w:rPr>
          <w:rFonts w:ascii="微软雅黑" w:hAnsi="微软雅黑" w:eastAsia="微软雅黑" w:cs="阿里巴巴普惠体 R"/>
          <w:color w:val="404040" w:themeColor="text1" w:themeTint="BF"/>
          <w:sz w:val="20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阿里巴巴普惠体 R"/>
          <w:color w:val="404040" w:themeColor="text1" w:themeTint="BF"/>
          <w:sz w:val="20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邮    箱： </w:t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justtofaith@gmail.com</w:t>
      </w:r>
    </w:p>
    <w:p>
      <w:pPr>
        <w:snapToGrid w:val="0"/>
        <w:spacing w:line="360" w:lineRule="exact"/>
        <w:ind w:left="420" w:leftChars="200"/>
        <w:rPr>
          <w:rFonts w:ascii="微软雅黑" w:hAnsi="微软雅黑" w:eastAsia="微软雅黑" w:cs="阿里巴巴普惠体 R"/>
          <w:color w:val="404040" w:themeColor="text1" w:themeTint="BF"/>
          <w:sz w:val="20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阿里巴巴普惠体 R"/>
          <w:color w:val="404040" w:themeColor="text1" w:themeTint="BF"/>
          <w:sz w:val="20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住    址：</w:t>
      </w:r>
      <w:bookmarkEnd w:id="0"/>
      <w:r>
        <w:rPr>
          <w:rFonts w:hint="eastAsia" w:ascii="微软雅黑" w:hAnsi="微软雅黑" w:eastAsia="微软雅黑" w:cs="阿里巴巴普惠体 R"/>
          <w:color w:val="404040" w:themeColor="text1" w:themeTint="BF"/>
          <w:sz w:val="20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重庆市九龙坡区</w:t>
      </w:r>
    </w:p>
    <w:p>
      <w:pPr>
        <w:snapToGrid w:val="0"/>
        <w:spacing w:line="360" w:lineRule="exact"/>
        <w:rPr>
          <w:rFonts w:ascii="微软雅黑" w:hAnsi="微软雅黑" w:eastAsia="微软雅黑" w:cs="阿里巴巴普惠体 R"/>
          <w:color w:val="404040" w:themeColor="text1" w:themeTint="BF"/>
          <w:sz w:val="20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napToGrid w:val="0"/>
        <w:spacing w:line="360" w:lineRule="exact"/>
        <w:rPr>
          <w:rFonts w:ascii="微软雅黑" w:hAnsi="微软雅黑" w:eastAsia="微软雅黑" w:cs="阿里巴巴普惠体 R"/>
          <w:color w:val="404040" w:themeColor="text1" w:themeTint="BF"/>
          <w:sz w:val="20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napToGrid w:val="0"/>
        <w:spacing w:line="360" w:lineRule="exact"/>
        <w:rPr>
          <w:rFonts w:ascii="微软雅黑" w:hAnsi="微软雅黑" w:eastAsia="微软雅黑" w:cs="阿里巴巴普惠体 R"/>
          <w:color w:val="404040" w:themeColor="text1" w:themeTint="BF"/>
          <w:sz w:val="20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学    历： 本科学历</w:t>
      </w:r>
      <w:r>
        <w:rPr>
          <w:rFonts w:hint="eastAsia" w:ascii="微软雅黑" w:hAnsi="微软雅黑" w:eastAsia="微软雅黑" w:cs="阿里巴巴普惠体 R"/>
          <w:color w:val="404040" w:themeColor="text1" w:themeTint="BF"/>
          <w:sz w:val="20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</w:p>
    <w:p>
      <w:pPr>
        <w:snapToGrid w:val="0"/>
        <w:spacing w:line="360" w:lineRule="exact"/>
        <w:rPr>
          <w:rFonts w:ascii="微软雅黑" w:hAnsi="微软雅黑" w:eastAsia="微软雅黑" w:cs="阿里巴巴普惠体 R"/>
          <w:color w:val="404040" w:themeColor="text1" w:themeTint="BF"/>
          <w:sz w:val="20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阿里巴巴普惠体 R"/>
          <w:color w:val="404040" w:themeColor="text1" w:themeTint="BF"/>
          <w:sz w:val="20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毕业院校： </w:t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重庆邮电大学</w:t>
      </w:r>
    </w:p>
    <w:p>
      <w:pPr>
        <w:snapToGrid w:val="0"/>
        <w:spacing w:line="360" w:lineRule="exact"/>
        <w:rPr>
          <w:rFonts w:ascii="微软雅黑" w:hAnsi="微软雅黑" w:eastAsia="微软雅黑" w:cs="阿里巴巴普惠体 R"/>
          <w:color w:val="404040" w:themeColor="text1" w:themeTint="BF"/>
          <w:sz w:val="20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阿里巴巴普惠体 R"/>
          <w:color w:val="404040" w:themeColor="text1" w:themeTint="BF"/>
          <w:sz w:val="20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主修专业： </w:t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软件工程</w:t>
      </w:r>
    </w:p>
    <w:p>
      <w:pPr>
        <w:snapToGrid w:val="0"/>
        <w:spacing w:line="360" w:lineRule="exact"/>
        <w:rPr>
          <w:rFonts w:ascii="微软雅黑" w:hAnsi="微软雅黑" w:eastAsia="微软雅黑" w:cs="阿里巴巴普惠体 R"/>
          <w:color w:val="404040" w:themeColor="text1" w:themeTint="BF"/>
          <w:sz w:val="20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sectPr>
          <w:type w:val="continuous"/>
          <w:pgSz w:w="11906" w:h="16838"/>
          <w:pgMar w:top="720" w:right="720" w:bottom="454" w:left="720" w:header="851" w:footer="992" w:gutter="0"/>
          <w:cols w:equalWidth="0" w:num="2">
            <w:col w:w="4095" w:space="420"/>
            <w:col w:w="5951"/>
          </w:cols>
          <w:docGrid w:type="lines" w:linePitch="312" w:charSpace="0"/>
        </w:sectPr>
      </w:pPr>
    </w:p>
    <w:p>
      <w:pPr>
        <w:snapToGrid w:val="0"/>
        <w:spacing w:line="360" w:lineRule="exact"/>
        <w:rPr>
          <w:rFonts w:ascii="微软雅黑" w:hAnsi="微软雅黑" w:eastAsia="微软雅黑" w:cs="阿里巴巴普惠体 R"/>
          <w:color w:val="404040" w:themeColor="text1" w:themeTint="BF"/>
          <w:sz w:val="20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sectPr>
          <w:type w:val="continuous"/>
          <w:pgSz w:w="11906" w:h="16838"/>
          <w:pgMar w:top="720" w:right="720" w:bottom="454" w:left="720" w:header="851" w:footer="992" w:gutter="0"/>
          <w:cols w:space="1050" w:num="1"/>
          <w:docGrid w:type="lines" w:linePitch="312" w:charSpace="0"/>
        </w:sectPr>
      </w:pPr>
    </w:p>
    <w:p>
      <w:pPr>
        <w:tabs>
          <w:tab w:val="right" w:pos="10466"/>
        </w:tabs>
        <w:snapToGrid w:val="0"/>
        <w:spacing w:line="360" w:lineRule="exact"/>
        <w:ind w:left="420" w:leftChars="200"/>
        <w:rPr>
          <w:rFonts w:ascii="微软雅黑" w:hAnsi="微软雅黑" w:eastAsia="微软雅黑" w:cs="阿里巴巴普惠体 B"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bookmarkStart w:id="1" w:name="_Hlk35003177"/>
      <w:r>
        <w:rPr>
          <w:rFonts w:ascii="微软雅黑" w:hAnsi="微软雅黑" w:eastAsia="微软雅黑" w:cs="宋体"/>
          <w:color w:val="FFFFFF" w:themeColor="background1"/>
          <w:kern w:val="0"/>
          <w:sz w:val="24"/>
          <w:szCs w:val="24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-92710</wp:posOffset>
                </wp:positionH>
                <wp:positionV relativeFrom="paragraph">
                  <wp:posOffset>29210</wp:posOffset>
                </wp:positionV>
                <wp:extent cx="6732270" cy="312420"/>
                <wp:effectExtent l="0" t="0" r="31115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2000" cy="312420"/>
                          <a:chOff x="-69621" y="0"/>
                          <a:chExt cx="6732988" cy="285949"/>
                        </a:xfrm>
                        <a:solidFill>
                          <a:schemeClr val="accent1"/>
                        </a:solidFill>
                      </wpg:grpSpPr>
                      <wpg:grpSp>
                        <wpg:cNvPr id="43" name="组合 43"/>
                        <wpg:cNvGrpSpPr>
                          <a:grpSpLocks noChangeAspect="1"/>
                        </wpg:cNvGrpSpPr>
                        <wpg:grpSpPr>
                          <a:xfrm>
                            <a:off x="-69621" y="0"/>
                            <a:ext cx="1325944" cy="285949"/>
                            <a:chOff x="-69584" y="0"/>
                            <a:chExt cx="1325246" cy="395839"/>
                          </a:xfrm>
                          <a:grpFill/>
                        </wpg:grpSpPr>
                        <wps:wsp>
                          <wps:cNvPr id="45" name="任意多边形 2"/>
                          <wps:cNvSpPr/>
                          <wps:spPr bwMode="auto">
                            <a:xfrm>
                              <a:off x="206495" y="0"/>
                              <a:ext cx="1049167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7" name="直角三角形 47"/>
                          <wps:cNvSpPr/>
                          <wps:spPr bwMode="auto">
                            <a:xfrm rot="10800000">
                              <a:off x="-69580" y="289800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9" name="任意多边形 2"/>
                          <wps:cNvSpPr/>
                          <wps:spPr bwMode="auto">
                            <a:xfrm>
                              <a:off x="-69584" y="0"/>
                              <a:ext cx="1049167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4" name="直接连接符 44"/>
                        <wps:cNvCnPr>
                          <a:stCxn id="49" idx="11"/>
                        </wps:cNvCnPr>
                        <wps:spPr>
                          <a:xfrm>
                            <a:off x="-69621" y="207799"/>
                            <a:ext cx="6732988" cy="1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3pt;margin-top:2.3pt;height:24.6pt;width:530.1pt;z-index:-251633664;mso-width-relative:page;mso-height-relative:page;" coordorigin="-69621,0" coordsize="6732988,285949" o:gfxdata="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">
                <o:lock v:ext="edit" aspectratio="f"/>
                <v:group id="_x0000_s1026" o:spid="_x0000_s1026" o:spt="203" style="position:absolute;left:-69621;top:0;height:285949;width:1325944;" coordorigin="-69584,0" coordsize="1325246,395839" o:gfxdata="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BFvIH+9AAAA2wAAAA8AAAAAAAAAAQAg&#10;AAAAOAAAAGRycy9kb3ducmV2LnhtbFBLAQIUABQAAAAIAIdO4kAzLwWeOwAAADkAAAAVAAAAAAAA&#10;AAEAIAAAACIBAABkcnMvZ3JvdXBzaGFwZXhtbC54bWxQSwUGAAAAAAYABgBgAQAA3wMAAAAA&#10;">
                  <o:lock v:ext="edit" aspectratio="t"/>
                  <v:shape id="任意多边形 2" o:spid="_x0000_s1026" o:spt="100" style="position:absolute;left:206495;top:0;height:287656;width:1049167;v-text-anchor:middle;" filled="t" stroked="f" coordsize="1406296,288031" o:gfxdata="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v16ugMAAAADbAAAADwAAAAAAAAABACAAAAA4AAAAZHJzL2Rvd25y&#10;ZXYueG1sUEsBAhQAFAAAAAgAh07iQDMvBZ47AAAAOQAAABAAAAAAAAAAAQAgAAAAJQEAAGRycy9z&#10;aGFwZXhtbC54bWxQSwUGAAAAAAYABgBbAQAAzwMAAAAA&#10;" path="m1093154,0l1171153,0,1406296,288031,1328297,288031xm1030297,0l1069917,0,1305060,288031,1265440,288031xm0,0l1007060,0,1242203,288031,0,288031xe">
                    <v:path textboxrect="0,0,1406296,288031" o:connectlocs="815547,0;873738,0;1049167,287656;990975,287656;768652,0;798211,0;973639,287656;944081,287656;0,0;751317,0;926745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6" type="#_x0000_t6" style="position:absolute;left:-69580;top:289800;height:106039;width:143935;rotation:11796480f;" fillcolor="#32565E [1604]" filled="t" stroked="f" coordsize="21600,21600" o:gfxdata="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1row9vAAAANsAAAAPAAAAAAAAAAEAIAAAADgAAABkcnMvZG93bnJldi54&#10;bWxQSwECFAAUAAAACACHTuJAMy8FnjsAAAA5AAAAEAAAAAAAAAABACAAAAAhAQAAZHJzL3NoYXBl&#10;eG1sLnhtbFBLBQYAAAAABgAGAFsBAADLAwAAAAA=&#10;">
                    <v:fill on="t" focussize="0,0"/>
                    <v:stroke on="f"/>
                    <v:imagedata o:title=""/>
                    <o:lock v:ext="edit" aspectratio="f"/>
                  </v:shape>
                  <v:shape id="任意多边形 2" o:spid="_x0000_s1026" o:spt="100" style="position:absolute;left:-69584;top:0;height:287656;width:1049167;v-text-anchor:middle;" filled="t" stroked="f" coordsize="1406296,288031" o:gfxdata="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PhOkhcAAAADbAAAADwAAAAAAAAABACAAAAA4AAAAZHJzL2Rvd25y&#10;ZXYueG1sUEsBAhQAFAAAAAgAh07iQDMvBZ47AAAAOQAAABAAAAAAAAAAAQAgAAAAJQEAAGRycy9z&#10;aGFwZXhtbC54bWxQSwUGAAAAAAYABgBbAQAAzwMAAAAA&#10;" path="m1093154,0l1171153,0,1406296,288031,1328297,288031xm1030297,0l1069917,0,1305060,288031,1265440,288031xm0,0l1007060,0,1242203,288031,0,288031xe">
                    <v:path textboxrect="0,0,1406296,288031" o:connectlocs="815547,0;873738,0;1049167,287656;990975,287656;768652,0;798211,0;973639,287656;944081,287656;0,0;751317,0;926745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v:line id="_x0000_s1026" o:spid="_x0000_s1026" o:spt="20" style="position:absolute;left:-69621;top:207799;height:1;width:6732988;" filled="t" stroked="t" coordsize="21600,21600" o:gfxdata="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Kc04Qy7AAAA2wAAAA8AAAAAAAAAAQAgAAAAOAAAAGRycy9kb3ducmV2Lnht&#10;bFBLAQIUABQAAAAIAIdO4kAzLwWeOwAAADkAAAAQAAAAAAAAAAEAIAAAACABAABkcnMvc2hhcGV4&#10;bWwueG1sUEsFBgAAAAAGAAYAWwEAAMoDAAAAAA==&#10;">
                  <v:fill on="t" focussize="0,0"/>
                  <v:stroke weight="0.5pt" color="#6DA6B2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 w:cs="阿里巴巴普惠体 B"/>
          <w:bCs/>
          <w:color w:val="FFFFFF" w:themeColor="background1"/>
          <w:sz w:val="24"/>
          <w:szCs w:val="24"/>
          <w:lang w:val="zh-CN"/>
          <w14:textFill>
            <w14:solidFill>
              <w14:schemeClr w14:val="bg1"/>
            </w14:solidFill>
          </w14:textFill>
        </w:rPr>
        <w:t>教育背景</w:t>
      </w:r>
      <w:r>
        <w:rPr>
          <w:rFonts w:hint="eastAsia" w:ascii="微软雅黑" w:hAnsi="微软雅黑" w:eastAsia="微软雅黑" w:cs="阿里巴巴普惠体 B"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</w:t>
      </w:r>
      <w:r>
        <w:rPr>
          <w:rFonts w:ascii="微软雅黑" w:hAnsi="微软雅黑" w:eastAsia="微软雅黑" w:cs="阿里巴巴普惠体 B"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</w:t>
      </w:r>
      <w:r>
        <w:rPr>
          <w:rFonts w:ascii="微软雅黑" w:hAnsi="微软雅黑" w:eastAsia="微软雅黑" w:cs="阿里巴巴普惠体 B"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</w:r>
    </w:p>
    <w:p>
      <w:pPr>
        <w:snapToGrid w:val="0"/>
        <w:spacing w:line="360" w:lineRule="exact"/>
        <w:ind w:left="420" w:leftChars="200"/>
        <w:rPr>
          <w:rFonts w:ascii="微软雅黑" w:hAnsi="微软雅黑" w:eastAsia="微软雅黑" w:cs="阿里巴巴普惠体 R"/>
          <w:b/>
          <w:color w:val="FFFFFF" w:themeColor="background1"/>
          <w:sz w:val="18"/>
          <w:szCs w:val="18"/>
          <w14:textFill>
            <w14:solidFill>
              <w14:schemeClr w14:val="bg1"/>
            </w14:solidFill>
          </w14:textFill>
        </w:rPr>
      </w:pPr>
      <w:bookmarkEnd w:id="1"/>
    </w:p>
    <w:p>
      <w:pPr>
        <w:snapToGrid w:val="0"/>
        <w:spacing w:line="360" w:lineRule="exact"/>
        <w:ind w:left="420" w:leftChars="200"/>
        <w:jc w:val="left"/>
        <w:rPr>
          <w:rFonts w:ascii="微软雅黑" w:hAnsi="微软雅黑" w:eastAsia="微软雅黑" w:cs="阿里巴巴普惠体 B"/>
          <w:color w:val="6DA6B2" w:themeColor="accent1"/>
          <w:sz w:val="20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阿里巴巴普惠体 B"/>
          <w:color w:val="6DA6B2" w:themeColor="accent1"/>
          <w:sz w:val="20"/>
          <w14:textFill>
            <w14:solidFill>
              <w14:schemeClr w14:val="accent1"/>
            </w14:solidFill>
          </w14:textFill>
        </w:rPr>
        <w:t>重庆邮电大学</w:t>
      </w:r>
      <w:r>
        <w:rPr>
          <w:rFonts w:hint="eastAsia" w:ascii="微软雅黑" w:hAnsi="微软雅黑" w:eastAsia="微软雅黑" w:cs="阿里巴巴普惠体 B"/>
          <w:color w:val="6DA6B2" w:themeColor="accent1"/>
          <w:sz w:val="20"/>
          <w:lang w:val="zh-CN"/>
          <w14:textFill>
            <w14:solidFill>
              <w14:schemeClr w14:val="accent1"/>
            </w14:solidFill>
          </w14:textFill>
        </w:rPr>
        <w:t xml:space="preserve">    </w:t>
      </w:r>
      <w:r>
        <w:rPr>
          <w:rFonts w:ascii="微软雅黑" w:hAnsi="微软雅黑" w:eastAsia="微软雅黑" w:cs="阿里巴巴普惠体 B"/>
          <w:color w:val="6DA6B2" w:themeColor="accent1"/>
          <w:sz w:val="20"/>
          <w:lang w:val="zh-CN"/>
          <w14:textFill>
            <w14:solidFill>
              <w14:schemeClr w14:val="accent1"/>
            </w14:solidFill>
          </w14:textFill>
        </w:rPr>
        <w:t xml:space="preserve">                 </w:t>
      </w:r>
      <w:r>
        <w:rPr>
          <w:rFonts w:ascii="微软雅黑" w:hAnsi="微软雅黑" w:eastAsia="微软雅黑" w:cs="阿里巴巴普惠体 B"/>
          <w:color w:val="6DA6B2" w:themeColor="accent1"/>
          <w:sz w:val="20"/>
          <w14:textFill>
            <w14:solidFill>
              <w14:schemeClr w14:val="accent1"/>
            </w14:solidFill>
          </w14:textFill>
        </w:rPr>
        <w:t>2018.0</w:t>
      </w:r>
      <w:r>
        <w:rPr>
          <w:rFonts w:ascii="微软雅黑" w:hAnsi="微软雅黑" w:eastAsia="微软雅黑" w:cs="阿里巴巴普惠体 B"/>
          <w:color w:val="6DA6B2" w:themeColor="accent1"/>
          <w:sz w:val="20"/>
          <w14:textFill>
            <w14:solidFill>
              <w14:schemeClr w14:val="accent1"/>
            </w14:solidFill>
          </w14:textFill>
        </w:rPr>
        <w:t>9</w:t>
      </w:r>
      <w:r>
        <w:rPr>
          <w:rFonts w:ascii="微软雅黑" w:hAnsi="微软雅黑" w:eastAsia="微软雅黑" w:cs="阿里巴巴普惠体 B"/>
          <w:color w:val="6DA6B2" w:themeColor="accent1"/>
          <w:sz w:val="20"/>
          <w14:textFill>
            <w14:solidFill>
              <w14:schemeClr w14:val="accent1"/>
            </w14:solidFill>
          </w14:textFill>
        </w:rPr>
        <w:t>-</w:t>
      </w:r>
      <w:r>
        <w:rPr>
          <w:rFonts w:ascii="微软雅黑" w:hAnsi="微软雅黑" w:eastAsia="微软雅黑" w:cs="阿里巴巴普惠体 B"/>
          <w:color w:val="6DA6B2" w:themeColor="accent1"/>
          <w:sz w:val="20"/>
          <w14:textFill>
            <w14:solidFill>
              <w14:schemeClr w14:val="accent1"/>
            </w14:solidFill>
          </w14:textFill>
        </w:rPr>
        <w:t>至今</w:t>
      </w:r>
      <w:r>
        <w:rPr>
          <w:rFonts w:hint="eastAsia" w:ascii="微软雅黑" w:hAnsi="微软雅黑" w:eastAsia="微软雅黑" w:cs="阿里巴巴普惠体 B"/>
          <w:color w:val="6DA6B2" w:themeColor="accent1"/>
          <w:sz w:val="20"/>
          <w:lang w:val="zh-CN"/>
          <w14:textFill>
            <w14:solidFill>
              <w14:schemeClr w14:val="accent1"/>
            </w14:solidFill>
          </w14:textFill>
        </w:rPr>
        <w:t xml:space="preserve">                            </w:t>
      </w:r>
      <w:r>
        <w:rPr>
          <w:rFonts w:hint="default" w:ascii="微软雅黑" w:hAnsi="微软雅黑" w:eastAsia="微软雅黑" w:cs="阿里巴巴普惠体 B"/>
          <w:color w:val="6DA6B2" w:themeColor="accent1"/>
          <w:sz w:val="20"/>
          <w14:textFill>
            <w14:solidFill>
              <w14:schemeClr w14:val="accent1"/>
            </w14:solidFill>
          </w14:textFill>
        </w:rPr>
        <w:t>软件工程</w:t>
      </w:r>
      <w:r>
        <w:rPr>
          <w:rFonts w:hint="eastAsia" w:ascii="微软雅黑" w:hAnsi="微软雅黑" w:eastAsia="微软雅黑" w:cs="阿里巴巴普惠体 B"/>
          <w:color w:val="6DA6B2" w:themeColor="accent1"/>
          <w:sz w:val="20"/>
          <w:lang w:val="zh-CN"/>
          <w14:textFill>
            <w14:solidFill>
              <w14:schemeClr w14:val="accent1"/>
            </w14:solidFill>
          </w14:textFill>
        </w:rPr>
        <w:t xml:space="preserve"> / 本科</w:t>
      </w:r>
    </w:p>
    <w:p>
      <w:pPr>
        <w:snapToGrid w:val="0"/>
        <w:spacing w:line="360" w:lineRule="exact"/>
        <w:ind w:left="420" w:leftChars="200"/>
        <w:jc w:val="left"/>
        <w:rPr>
          <w:rFonts w:ascii="微软雅黑" w:hAnsi="微软雅黑" w:eastAsia="微软雅黑" w:cs="阿里巴巴普惠体 R"/>
          <w:color w:val="404040" w:themeColor="text1" w:themeTint="BF"/>
          <w:sz w:val="20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阿里巴巴普惠体 R"/>
          <w:color w:val="404040" w:themeColor="text1" w:themeTint="BF"/>
          <w:sz w:val="20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主修课程：</w:t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C++、Java、数据库、数据结构、汇编语言、计算机网络、计算机组成原理、软件设计、软件测试等。</w:t>
      </w:r>
    </w:p>
    <w:p>
      <w:pPr>
        <w:snapToGrid w:val="0"/>
        <w:spacing w:line="360" w:lineRule="exact"/>
        <w:ind w:left="420" w:leftChars="200"/>
        <w:rPr>
          <w:rFonts w:ascii="微软雅黑" w:hAnsi="微软雅黑" w:eastAsia="微软雅黑" w:cs="阿里巴巴普惠体 R"/>
          <w:color w:val="404040" w:themeColor="text1" w:themeTint="BF"/>
          <w:sz w:val="20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napToGrid w:val="0"/>
        <w:spacing w:line="360" w:lineRule="exact"/>
        <w:ind w:left="420" w:leftChars="200"/>
        <w:rPr>
          <w:rFonts w:ascii="微软雅黑" w:hAnsi="微软雅黑" w:eastAsia="微软雅黑" w:cs="阿里巴巴普惠体 R"/>
          <w:color w:val="FFFFFF" w:themeColor="background1"/>
          <w:sz w:val="20"/>
          <w:lang w:val="zh-CN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 w:cs="宋体"/>
          <w:color w:val="FFFFFF" w:themeColor="background1"/>
          <w:kern w:val="0"/>
          <w:sz w:val="24"/>
          <w:szCs w:val="24"/>
          <w:lang w:val="en-US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-97790</wp:posOffset>
                </wp:positionH>
                <wp:positionV relativeFrom="paragraph">
                  <wp:posOffset>29210</wp:posOffset>
                </wp:positionV>
                <wp:extent cx="6731635" cy="312420"/>
                <wp:effectExtent l="0" t="0" r="31115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1635" cy="312420"/>
                          <a:chOff x="-69621" y="0"/>
                          <a:chExt cx="6732000" cy="285949"/>
                        </a:xfrm>
                        <a:solidFill>
                          <a:schemeClr val="accent1"/>
                        </a:solidFill>
                      </wpg:grpSpPr>
                      <wpg:grpSp>
                        <wpg:cNvPr id="26" name="组合 26"/>
                        <wpg:cNvGrpSpPr>
                          <a:grpSpLocks noChangeAspect="1"/>
                        </wpg:cNvGrpSpPr>
                        <wpg:grpSpPr>
                          <a:xfrm>
                            <a:off x="-69621" y="0"/>
                            <a:ext cx="1325944" cy="285949"/>
                            <a:chOff x="-69584" y="0"/>
                            <a:chExt cx="1325246" cy="395839"/>
                          </a:xfrm>
                          <a:grpFill/>
                        </wpg:grpSpPr>
                        <wps:wsp>
                          <wps:cNvPr id="27" name="任意多边形 2"/>
                          <wps:cNvSpPr/>
                          <wps:spPr bwMode="auto">
                            <a:xfrm>
                              <a:off x="206495" y="0"/>
                              <a:ext cx="1049167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直角三角形 28"/>
                          <wps:cNvSpPr/>
                          <wps:spPr bwMode="auto">
                            <a:xfrm rot="10800000">
                              <a:off x="-69580" y="289800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9" name="任意多边形 2"/>
                          <wps:cNvSpPr/>
                          <wps:spPr bwMode="auto">
                            <a:xfrm>
                              <a:off x="-69584" y="0"/>
                              <a:ext cx="1049167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0" name="直接连接符 50"/>
                        <wps:cNvCnPr/>
                        <wps:spPr>
                          <a:xfrm flipV="1">
                            <a:off x="-69621" y="206204"/>
                            <a:ext cx="6732000" cy="1595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7pt;margin-top:2.3pt;height:24.6pt;width:530.05pt;z-index:-251631616;mso-width-relative:page;mso-height-relative:page;" coordorigin="-69621,0" coordsize="6732000,285949" o:gfxdata="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">
                <o:lock v:ext="edit" aspectratio="f"/>
                <v:group id="_x0000_s1026" o:spid="_x0000_s1026" o:spt="203" style="position:absolute;left:-69621;top:0;height:285949;width:1325944;" coordorigin="-69584,0" coordsize="1325246,395839" o:gfxdata="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cx2ZHvgAAANsAAAAPAAAAAAAAAAEA&#10;IAAAADgAAABkcnMvZG93bnJldi54bWxQSwECFAAUAAAACACHTuJAMy8FnjsAAAA5AAAAFQAAAAAA&#10;AAABACAAAAAjAQAAZHJzL2dyb3Vwc2hhcGV4bWwueG1sUEsFBgAAAAAGAAYAYAEAAOADAAAAAA==&#10;">
                  <o:lock v:ext="edit" aspectratio="t"/>
                  <v:shape id="任意多边形 2" o:spid="_x0000_s1026" o:spt="100" style="position:absolute;left:206495;top:0;height:287656;width:1049167;v-text-anchor:middle;" filled="t" stroked="f" coordsize="1406296,288031" o:gfxdata="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/R9wzMAAAADbAAAADwAAAAAAAAABACAAAAA4AAAAZHJzL2Rvd25y&#10;ZXYueG1sUEsBAhQAFAAAAAgAh07iQDMvBZ47AAAAOQAAABAAAAAAAAAAAQAgAAAAJQEAAGRycy9z&#10;aGFwZXhtbC54bWxQSwUGAAAAAAYABgBbAQAAzwMAAAAA&#10;" path="m1093154,0l1171153,0,1406296,288031,1328297,288031xm1030297,0l1069917,0,1305060,288031,1265440,288031xm0,0l1007060,0,1242203,288031,0,288031xe">
                    <v:path textboxrect="0,0,1406296,288031" o:connectlocs="815547,0;873738,0;1049167,287656;990975,287656;768652,0;798211,0;973639,287656;944081,287656;0,0;751317,0;926745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6" type="#_x0000_t6" style="position:absolute;left:-69580;top:289800;height:106039;width:143935;rotation:11796480f;" fillcolor="#32565E [1604]" filled="t" stroked="f" coordsize="21600,21600" o:gfxdata="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Jnu/e+4AAAA2wAAAA8AAAAAAAAAAQAgAAAAOAAAAGRycy9kb3ducmV2LnhtbFBL&#10;AQIUABQAAAAIAIdO4kAzLwWeOwAAADkAAAAQAAAAAAAAAAEAIAAAAB0BAABkcnMvc2hhcGV4bWwu&#10;eG1sUEsFBgAAAAAGAAYAWwEAAMcDAAAAAA==&#10;">
                    <v:fill on="t" focussize="0,0"/>
                    <v:stroke on="f"/>
                    <v:imagedata o:title=""/>
                    <o:lock v:ext="edit" aspectratio="f"/>
                  </v:shape>
                  <v:shape id="任意多边形 2" o:spid="_x0000_s1026" o:spt="100" style="position:absolute;left:-69584;top:0;height:287656;width:1049167;v-text-anchor:middle;" filled="t" stroked="f" coordsize="1406296,288031" o:gfxdata="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jzEElvwAAANsAAAAPAAAAAAAAAAEAIAAAADgAAABkcnMvZG93bnJl&#10;di54bWxQSwECFAAUAAAACACHTuJAMy8FnjsAAAA5AAAAEAAAAAAAAAABACAAAAAkAQAAZHJzL3No&#10;YXBleG1sLnhtbFBLBQYAAAAABgAGAFsBAADOAwAAAAA=&#10;" path="m1093154,0l1171153,0,1406296,288031,1328297,288031xm1030297,0l1069917,0,1305060,288031,1265440,288031xm0,0l1007060,0,1242203,288031,0,288031xe">
                    <v:path textboxrect="0,0,1406296,288031" o:connectlocs="815547,0;873738,0;1049167,287656;990975,287656;768652,0;798211,0;973639,287656;944081,287656;0,0;751317,0;926745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v:line id="_x0000_s1026" o:spid="_x0000_s1026" o:spt="20" style="position:absolute;left:-69621;top:206204;flip:y;height:1595;width:6732000;" filled="t" stroked="t" coordsize="21600,21600" o:gfxdata="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2u0MJL0AAADbAAAADwAAAAAAAAABACAAAAA4AAAAZHJzL2Rvd25yZXYu&#10;eG1sUEsBAhQAFAAAAAgAh07iQDMvBZ47AAAAOQAAABAAAAAAAAAAAQAgAAAAIgEAAGRycy9zaGFw&#10;ZXhtbC54bWxQSwUGAAAAAAYABgBbAQAAzAMAAAAA&#10;">
                  <v:fill on="t" focussize="0,0"/>
                  <v:stroke weight="0.5pt" color="#6DA6B2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 w:cs="宋体"/>
          <w:color w:val="FFFFFF" w:themeColor="background1"/>
          <w:kern w:val="0"/>
          <w:sz w:val="24"/>
          <w:szCs w:val="24"/>
          <w14:textFill>
            <w14:solidFill>
              <w14:schemeClr w14:val="bg1"/>
            </w14:solidFill>
          </w14:textFill>
        </w:rPr>
        <w:t>专业技能</w:t>
      </w:r>
      <w:r>
        <w:rPr>
          <w:rFonts w:hint="eastAsia" w:ascii="微软雅黑" w:hAnsi="微软雅黑" w:eastAsia="微软雅黑" w:cs="阿里巴巴普惠体 B"/>
          <w:bCs/>
          <w:color w:val="FFFFFF" w:themeColor="background1"/>
          <w:sz w:val="24"/>
          <w:szCs w:val="24"/>
          <w:lang w:val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ascii="微软雅黑" w:hAnsi="微软雅黑" w:eastAsia="微软雅黑" w:cs="阿里巴巴普惠体 B"/>
          <w:bCs/>
          <w:color w:val="FFFFFF" w:themeColor="background1"/>
          <w:sz w:val="24"/>
          <w:szCs w:val="24"/>
          <w:lang w:val="zh-CN"/>
          <w14:textFill>
            <w14:solidFill>
              <w14:schemeClr w14:val="bg1"/>
            </w14:solidFill>
          </w14:textFill>
        </w:rPr>
        <w:t xml:space="preserve"> </w:t>
      </w:r>
    </w:p>
    <w:p>
      <w:pPr>
        <w:snapToGrid w:val="0"/>
        <w:spacing w:line="360" w:lineRule="exact"/>
        <w:ind w:left="420" w:leftChars="200"/>
        <w:rPr>
          <w:rFonts w:ascii="微软雅黑" w:hAnsi="微软雅黑" w:eastAsia="微软雅黑" w:cs="阿里巴巴普惠体 R"/>
          <w:b/>
          <w:color w:val="404040" w:themeColor="text1" w:themeTint="BF"/>
          <w:sz w:val="20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numPr>
          <w:ilvl w:val="0"/>
          <w:numId w:val="1"/>
        </w:numPr>
        <w:snapToGrid w:val="0"/>
        <w:spacing w:line="360" w:lineRule="exact"/>
        <w:ind w:left="420" w:leftChars="200"/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了解 C++语言，熟悉 Java、python 开发语言</w:t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；</w:t>
      </w:r>
    </w:p>
    <w:p>
      <w:pPr>
        <w:numPr>
          <w:ilvl w:val="0"/>
          <w:numId w:val="1"/>
        </w:numPr>
        <w:snapToGrid w:val="0"/>
        <w:spacing w:line="360" w:lineRule="exact"/>
        <w:ind w:left="420" w:leftChars="200"/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熟悉 JavaWeb 编程，了解spring、springMvc、Mybatis 三大框架，熟悉 MVC 开发模式，了解 jQuery、Ajax、jdbc、websocket等技术；</w:t>
      </w:r>
    </w:p>
    <w:p>
      <w:pPr>
        <w:snapToGrid w:val="0"/>
        <w:spacing w:line="360" w:lineRule="exact"/>
        <w:ind w:left="420" w:leftChars="200"/>
        <w:rPr>
          <w:rFonts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</w:t>
      </w:r>
      <w:r>
        <w:rPr>
          <w:rFonts w:hint="eastAsia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能够熟练地使用</w:t>
      </w:r>
      <w:r>
        <w:rPr>
          <w:rFonts w:hint="eastAsia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Mysql、redis数据库；</w:t>
      </w:r>
    </w:p>
    <w:p>
      <w:pPr>
        <w:snapToGrid w:val="0"/>
        <w:spacing w:line="360" w:lineRule="exact"/>
        <w:ind w:left="420" w:leftChars="200"/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4</w:t>
      </w:r>
      <w:r>
        <w:rPr>
          <w:rFonts w:hint="eastAsia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熟悉网络爬虫，了解scrapy 框架</w:t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，使用 scrapy 做过一些爬虫项目</w:t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；</w:t>
      </w:r>
    </w:p>
    <w:p>
      <w:pPr>
        <w:snapToGrid w:val="0"/>
        <w:spacing w:line="360" w:lineRule="exact"/>
        <w:ind w:left="420" w:leftChars="200"/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5. </w:t>
      </w:r>
      <w:r>
        <w:rPr>
          <w:rFonts w:hint="eastAsia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了解深度学习相关算法以及 TensorFlow2.0 框架</w:t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，参加了 2020 年的科研训练计划</w:t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；</w:t>
      </w:r>
    </w:p>
    <w:p>
      <w:pPr>
        <w:snapToGrid w:val="0"/>
        <w:spacing w:line="360" w:lineRule="exact"/>
        <w:ind w:left="420" w:leftChars="200"/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6. 了解 Linux 系统、git 相关技能，并且在日常的开发中熟练使用；</w:t>
      </w:r>
    </w:p>
    <w:p>
      <w:pPr>
        <w:snapToGrid w:val="0"/>
        <w:spacing w:line="360" w:lineRule="exact"/>
        <w:ind w:left="420" w:leftChars="200"/>
        <w:rPr>
          <w:rFonts w:hint="eastAsia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7. 了解 docker 容器。</w:t>
      </w:r>
    </w:p>
    <w:p>
      <w:pPr>
        <w:snapToGrid w:val="0"/>
        <w:spacing w:line="360" w:lineRule="exact"/>
        <w:ind w:left="420" w:leftChars="200"/>
        <w:rPr>
          <w:rFonts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 w:cs="宋体"/>
          <w:color w:val="FFFFFF" w:themeColor="background1"/>
          <w:kern w:val="0"/>
          <w:sz w:val="24"/>
          <w:szCs w:val="24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246380</wp:posOffset>
                </wp:positionV>
                <wp:extent cx="6732270" cy="312420"/>
                <wp:effectExtent l="0" t="0" r="31115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2000" cy="312420"/>
                          <a:chOff x="-69621" y="0"/>
                          <a:chExt cx="6732000" cy="285949"/>
                        </a:xfrm>
                        <a:solidFill>
                          <a:schemeClr val="accent1"/>
                        </a:solidFill>
                      </wpg:grpSpPr>
                      <wpg:grpSp>
                        <wpg:cNvPr id="52" name="组合 52"/>
                        <wpg:cNvGrpSpPr>
                          <a:grpSpLocks noChangeAspect="1"/>
                        </wpg:cNvGrpSpPr>
                        <wpg:grpSpPr>
                          <a:xfrm>
                            <a:off x="-69621" y="0"/>
                            <a:ext cx="1325944" cy="285949"/>
                            <a:chOff x="-69584" y="0"/>
                            <a:chExt cx="1325246" cy="395839"/>
                          </a:xfrm>
                          <a:grpFill/>
                        </wpg:grpSpPr>
                        <wps:wsp>
                          <wps:cNvPr id="53" name="任意多边形 2"/>
                          <wps:cNvSpPr/>
                          <wps:spPr bwMode="auto">
                            <a:xfrm>
                              <a:off x="206495" y="0"/>
                              <a:ext cx="1049167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4" name="直角三角形 54"/>
                          <wps:cNvSpPr/>
                          <wps:spPr bwMode="auto">
                            <a:xfrm rot="10800000">
                              <a:off x="-69580" y="289800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5" name="任意多边形 2"/>
                          <wps:cNvSpPr/>
                          <wps:spPr bwMode="auto">
                            <a:xfrm>
                              <a:off x="-69584" y="0"/>
                              <a:ext cx="1049167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6" name="直接连接符 56"/>
                        <wps:cNvCnPr/>
                        <wps:spPr>
                          <a:xfrm flipV="1">
                            <a:off x="-69621" y="206204"/>
                            <a:ext cx="6732000" cy="1595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pt;margin-top:19.4pt;height:24.6pt;width:530.1pt;z-index:-251629568;mso-width-relative:page;mso-height-relative:page;" coordorigin="-69621,0" coordsize="6732000,285949" o:gfxdata="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">
                <o:lock v:ext="edit" aspectratio="f"/>
                <v:group id="_x0000_s1026" o:spid="_x0000_s1026" o:spt="203" style="position:absolute;left:-69621;top:0;height:285949;width:1325944;" coordorigin="-69584,0" coordsize="1325246,395839" o:gfxdata="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Pv6Ezm9AAAA2wAAAA8AAAAAAAAAAQAg&#10;AAAAOAAAAGRycy9kb3ducmV2LnhtbFBLAQIUABQAAAAIAIdO4kAzLwWeOwAAADkAAAAVAAAAAAAA&#10;AAEAIAAAACIBAABkcnMvZ3JvdXBzaGFwZXhtbC54bWxQSwUGAAAAAAYABgBgAQAA3wMAAAAA&#10;">
                  <o:lock v:ext="edit" aspectratio="t"/>
                  <v:shape id="任意多边形 2" o:spid="_x0000_s1026" o:spt="100" style="position:absolute;left:206495;top:0;height:287656;width:1049167;v-text-anchor:middle;" filled="t" stroked="f" coordsize="1406296,288031" o:gfxdata="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2iIFssAAAADbAAAADwAAAAAAAAABACAAAAA4AAAAZHJzL2Rvd25y&#10;ZXYueG1sUEsBAhQAFAAAAAgAh07iQDMvBZ47AAAAOQAAABAAAAAAAAAAAQAgAAAAJQEAAGRycy9z&#10;aGFwZXhtbC54bWxQSwUGAAAAAAYABgBbAQAAzwMAAAAA&#10;" path="m1093154,0l1171153,0,1406296,288031,1328297,288031xm1030297,0l1069917,0,1305060,288031,1265440,288031xm0,0l1007060,0,1242203,288031,0,288031xe">
                    <v:path textboxrect="0,0,1406296,288031" o:connectlocs="815547,0;873738,0;1049167,287656;990975,287656;768652,0;798211,0;973639,287656;944081,287656;0,0;751317,0;926745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6" type="#_x0000_t6" style="position:absolute;left:-69580;top:289800;height:106039;width:143935;rotation:11796480f;" fillcolor="#32565E [1604]" filled="t" stroked="f" coordsize="21600,21600" o:gfxdata="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ApYSXvAAAANsAAAAPAAAAAAAAAAEAIAAAADgAAABkcnMvZG93bnJldi54&#10;bWxQSwECFAAUAAAACACHTuJAMy8FnjsAAAA5AAAAEAAAAAAAAAABACAAAAAhAQAAZHJzL3NoYXBl&#10;eG1sLnhtbFBLBQYAAAAABgAGAFsBAADLAwAAAAA=&#10;">
                    <v:fill on="t" focussize="0,0"/>
                    <v:stroke on="f"/>
                    <v:imagedata o:title=""/>
                    <o:lock v:ext="edit" aspectratio="f"/>
                  </v:shape>
                  <v:shape id="任意多边形 2" o:spid="_x0000_s1026" o:spt="100" style="position:absolute;left:-69584;top:0;height:287656;width:1049167;v-text-anchor:middle;" filled="t" stroked="f" coordsize="1406296,288031" o:gfxdata="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6hzhdvwAAANsAAAAPAAAAAAAAAAEAIAAAADgAAABkcnMvZG93bnJl&#10;di54bWxQSwECFAAUAAAACACHTuJAMy8FnjsAAAA5AAAAEAAAAAAAAAABACAAAAAkAQAAZHJzL3No&#10;YXBleG1sLnhtbFBLBQYAAAAABgAGAFsBAADOAwAAAAA=&#10;" path="m1093154,0l1171153,0,1406296,288031,1328297,288031xm1030297,0l1069917,0,1305060,288031,1265440,288031xm0,0l1007060,0,1242203,288031,0,288031xe">
                    <v:path textboxrect="0,0,1406296,288031" o:connectlocs="815547,0;873738,0;1049167,287656;990975,287656;768652,0;798211,0;973639,287656;944081,287656;0,0;751317,0;926745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v:line id="_x0000_s1026" o:spid="_x0000_s1026" o:spt="20" style="position:absolute;left:-69621;top:206204;flip:y;height:1595;width:6732000;" filled="t" stroked="t" coordsize="21600,21600" o:gfxdata="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6SDHLvwAAANsAAAAPAAAAAAAAAAEAIAAAADgAAABkcnMvZG93bnJl&#10;di54bWxQSwECFAAUAAAACACHTuJAMy8FnjsAAAA5AAAAEAAAAAAAAAABACAAAAAkAQAAZHJzL3No&#10;YXBleG1sLnhtbFBLBQYAAAAABgAGAFsBAADOAwAAAAA=&#10;">
                  <v:fill on="t" focussize="0,0"/>
                  <v:stroke weight="0.5pt" color="#6DA6B2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snapToGrid w:val="0"/>
        <w:spacing w:line="360" w:lineRule="exact"/>
        <w:ind w:left="420" w:leftChars="200"/>
        <w:rPr>
          <w:rFonts w:ascii="微软雅黑" w:hAnsi="微软雅黑" w:eastAsia="微软雅黑" w:cs="阿里巴巴普惠体 B"/>
          <w:bCs/>
          <w:color w:val="FFFFFF" w:themeColor="background1"/>
          <w:sz w:val="24"/>
          <w:szCs w:val="24"/>
          <w:lang w:val="zh-CN"/>
          <w14:textFill>
            <w14:solidFill>
              <w14:schemeClr w14:val="bg1"/>
            </w14:solidFill>
          </w14:textFill>
        </w:rPr>
      </w:pPr>
      <w:r>
        <w:rPr>
          <w:rFonts w:hint="default" w:ascii="微软雅黑" w:hAnsi="微软雅黑" w:eastAsia="微软雅黑" w:cs="阿里巴巴普惠体 B"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技能奖项</w:t>
      </w:r>
      <w:r>
        <w:rPr>
          <w:rFonts w:hint="eastAsia" w:ascii="微软雅黑" w:hAnsi="微软雅黑" w:eastAsia="微软雅黑" w:cs="阿里巴巴普惠体 B"/>
          <w:bCs/>
          <w:color w:val="FFFFFF" w:themeColor="background1"/>
          <w:sz w:val="24"/>
          <w:szCs w:val="24"/>
          <w:lang w:val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ascii="微软雅黑" w:hAnsi="微软雅黑" w:eastAsia="微软雅黑" w:cs="阿里巴巴普惠体 B"/>
          <w:bCs/>
          <w:color w:val="FFFFFF" w:themeColor="background1"/>
          <w:sz w:val="24"/>
          <w:szCs w:val="24"/>
          <w:lang w:val="zh-CN"/>
          <w14:textFill>
            <w14:solidFill>
              <w14:schemeClr w14:val="bg1"/>
            </w14:solidFill>
          </w14:textFill>
        </w:rPr>
        <w:t xml:space="preserve"> </w:t>
      </w:r>
    </w:p>
    <w:p>
      <w:pPr>
        <w:snapToGrid w:val="0"/>
        <w:spacing w:line="360" w:lineRule="exact"/>
        <w:ind w:left="420" w:leftChars="200"/>
        <w:rPr>
          <w:rFonts w:ascii="微软雅黑" w:hAnsi="微软雅黑" w:eastAsia="微软雅黑" w:cs="阿里巴巴普惠体 R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napToGrid w:val="0"/>
        <w:spacing w:line="360" w:lineRule="exact"/>
        <w:ind w:left="420" w:leftChars="200"/>
        <w:rPr>
          <w:rFonts w:hint="eastAsia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专业证书：英语四级证书</w:t>
      </w:r>
    </w:p>
    <w:p>
      <w:pPr>
        <w:snapToGrid w:val="0"/>
        <w:spacing w:line="360" w:lineRule="exact"/>
        <w:ind w:left="420" w:leftChars="200"/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获奖荣誉：</w:t>
      </w:r>
    </w:p>
    <w:p>
      <w:pPr>
        <w:snapToGrid w:val="0"/>
        <w:spacing w:line="360" w:lineRule="exact"/>
        <w:ind w:left="420" w:leftChars="200"/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1. 2018 年至 2019 年，学业奖学金三等奖；</w:t>
      </w:r>
    </w:p>
    <w:p>
      <w:pPr>
        <w:snapToGrid w:val="0"/>
        <w:spacing w:line="360" w:lineRule="exact"/>
        <w:ind w:left="420" w:leftChars="200"/>
        <w:rPr>
          <w:rFonts w:hint="eastAsia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2. 2020 年第九届“软件盛典”软通动力校园开发赛一等奖。</w:t>
      </w:r>
    </w:p>
    <w:p>
      <w:pPr>
        <w:snapToGrid w:val="0"/>
        <w:spacing w:line="360" w:lineRule="exact"/>
        <w:ind w:left="420" w:leftChars="200"/>
        <w:rPr>
          <w:rFonts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tabs>
          <w:tab w:val="right" w:pos="10466"/>
        </w:tabs>
        <w:snapToGrid w:val="0"/>
        <w:spacing w:line="360" w:lineRule="exact"/>
        <w:ind w:left="420" w:leftChars="200"/>
        <w:rPr>
          <w:rFonts w:ascii="微软雅黑" w:hAnsi="微软雅黑" w:eastAsia="微软雅黑" w:cs="阿里巴巴普惠体 B"/>
          <w:bCs/>
          <w:color w:val="FFFFFF" w:themeColor="background1"/>
          <w:sz w:val="24"/>
          <w:szCs w:val="24"/>
          <w:lang w:val="zh-CN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 w:cs="宋体"/>
          <w:color w:val="FFFFFF" w:themeColor="background1"/>
          <w:kern w:val="0"/>
          <w:sz w:val="24"/>
          <w:szCs w:val="24"/>
          <w:lang w:val="en-US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26035</wp:posOffset>
                </wp:positionV>
                <wp:extent cx="6731635" cy="312420"/>
                <wp:effectExtent l="0" t="0" r="31115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1635" cy="312420"/>
                          <a:chOff x="-69621" y="0"/>
                          <a:chExt cx="6732000" cy="285949"/>
                        </a:xfrm>
                        <a:solidFill>
                          <a:schemeClr val="accent1"/>
                        </a:solidFill>
                      </wpg:grpSpPr>
                      <wpg:grpSp>
                        <wpg:cNvPr id="58" name="组合 58"/>
                        <wpg:cNvGrpSpPr>
                          <a:grpSpLocks noChangeAspect="1"/>
                        </wpg:cNvGrpSpPr>
                        <wpg:grpSpPr>
                          <a:xfrm>
                            <a:off x="-69621" y="0"/>
                            <a:ext cx="1325944" cy="285949"/>
                            <a:chOff x="-69584" y="0"/>
                            <a:chExt cx="1325246" cy="395839"/>
                          </a:xfrm>
                          <a:grpFill/>
                        </wpg:grpSpPr>
                        <wps:wsp>
                          <wps:cNvPr id="59" name="任意多边形 2"/>
                          <wps:cNvSpPr/>
                          <wps:spPr bwMode="auto">
                            <a:xfrm>
                              <a:off x="206495" y="0"/>
                              <a:ext cx="1049167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0" name="直角三角形 60"/>
                          <wps:cNvSpPr/>
                          <wps:spPr bwMode="auto">
                            <a:xfrm rot="10800000">
                              <a:off x="-69580" y="289800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1" name="任意多边形 2"/>
                          <wps:cNvSpPr/>
                          <wps:spPr bwMode="auto">
                            <a:xfrm>
                              <a:off x="-69584" y="0"/>
                              <a:ext cx="1049167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2" name="直接连接符 62"/>
                        <wps:cNvCnPr/>
                        <wps:spPr>
                          <a:xfrm flipV="1">
                            <a:off x="-69621" y="206204"/>
                            <a:ext cx="6732000" cy="1595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6pt;margin-top:2.05pt;height:24.6pt;width:530.05pt;z-index:-251627520;mso-width-relative:page;mso-height-relative:page;" coordorigin="-69621,0" coordsize="6732000,285949" o:gfxdata="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">
                <o:lock v:ext="edit" aspectratio="f"/>
                <v:group id="_x0000_s1026" o:spid="_x0000_s1026" o:spt="203" style="position:absolute;left:-69621;top:0;height:285949;width:1325944;" coordorigin="-69584,0" coordsize="1325246,395839" o:gfxdata="UEsFBgAAAAAAAAAAAAAAAAAAAAAAAFBLAwQKAAAAAACHTuJAAAAAAAAAAAAAAAAABAAAAGRycy9Q&#10;SwMEFAAAAAgAh07iQJoSJNO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LY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JoSJNO6AAAA2wAAAA8AAAAAAAAAAQAgAAAA&#10;OAAAAGRycy9kb3ducmV2LnhtbFBLAQIUABQAAAAIAIdO4kAzLwWeOwAAADkAAAAVAAAAAAAAAAEA&#10;IAAAAB8BAABkcnMvZ3JvdXBzaGFwZXhtbC54bWxQSwUGAAAAAAYABgBgAQAA3AMAAAAA&#10;">
                  <o:lock v:ext="edit" aspectratio="t"/>
                  <v:shape id="任意多边形 2" o:spid="_x0000_s1026" o:spt="100" style="position:absolute;left:206495;top:0;height:287656;width:1049167;v-text-anchor:middle;" filled="t" stroked="f" coordsize="1406296,288031" o:gfxdata="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u8oyWMAAAADbAAAADwAAAAAAAAABACAAAAA4AAAAZHJzL2Rvd25y&#10;ZXYueG1sUEsBAhQAFAAAAAgAh07iQDMvBZ47AAAAOQAAABAAAAAAAAAAAQAgAAAAJQEAAGRycy9z&#10;aGFwZXhtbC54bWxQSwUGAAAAAAYABgBbAQAAzwMAAAAA&#10;" path="m1093154,0l1171153,0,1406296,288031,1328297,288031xm1030297,0l1069917,0,1305060,288031,1265440,288031xm0,0l1007060,0,1242203,288031,0,288031xe">
                    <v:path textboxrect="0,0,1406296,288031" o:connectlocs="815547,0;873738,0;1049167,287656;990975,287656;768652,0;798211,0;973639,287656;944081,287656;0,0;751317,0;926745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6" type="#_x0000_t6" style="position:absolute;left:-69580;top:289800;height:106039;width:143935;rotation:11796480f;" fillcolor="#32565E [1604]" filled="t" stroked="f" coordsize="21600,21600" o:gfxdata="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PHySCm4AAAA2wAAAA8AAAAAAAAAAQAgAAAAOAAAAGRycy9kb3ducmV2LnhtbFBL&#10;AQIUABQAAAAIAIdO4kAzLwWeOwAAADkAAAAQAAAAAAAAAAEAIAAAAB0BAABkcnMvc2hhcGV4bWwu&#10;eG1sUEsFBgAAAAAGAAYAWwEAAMcDAAAAAA==&#10;">
                    <v:fill on="t" focussize="0,0"/>
                    <v:stroke on="f"/>
                    <v:imagedata o:title=""/>
                    <o:lock v:ext="edit" aspectratio="f"/>
                  </v:shape>
                  <v:shape id="任意多边形 2" o:spid="_x0000_s1026" o:spt="100" style="position:absolute;left:-69584;top:0;height:287656;width:1049167;v-text-anchor:middle;" filled="t" stroked="f" coordsize="1406296,288031" o:gfxdata="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i9D048AAAADbAAAADwAAAAAAAAABACAAAAA4AAAAZHJzL2Rvd25y&#10;ZXYueG1sUEsBAhQAFAAAAAgAh07iQDMvBZ47AAAAOQAAABAAAAAAAAAAAQAgAAAAJQEAAGRycy9z&#10;aGFwZXhtbC54bWxQSwUGAAAAAAYABgBbAQAAzwMAAAAA&#10;" path="m1093154,0l1171153,0,1406296,288031,1328297,288031xm1030297,0l1069917,0,1305060,288031,1265440,288031xm0,0l1007060,0,1242203,288031,0,288031xe">
                    <v:path textboxrect="0,0,1406296,288031" o:connectlocs="815547,0;873738,0;1049167,287656;990975,287656;768652,0;798211,0;973639,287656;944081,287656;0,0;751317,0;926745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v:line id="_x0000_s1026" o:spid="_x0000_s1026" o:spt="20" style="position:absolute;left:-69621;top:206204;flip:y;height:1595;width:6732000;" filled="t" stroked="t" coordsize="21600,21600" o:gfxdata="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LH/11vwAAANsAAAAPAAAAAAAAAAEAIAAAADgAAABkcnMvZG93bnJl&#10;di54bWxQSwECFAAUAAAACACHTuJAMy8FnjsAAAA5AAAAEAAAAAAAAAABACAAAAAkAQAAZHJzL3No&#10;YXBleG1sLnhtbFBLBQYAAAAABgAGAFsBAADOAwAAAAA=&#10;">
                  <v:fill on="t" focussize="0,0"/>
                  <v:stroke weight="0.5pt" color="#6DA6B2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 w:cs="宋体"/>
          <w:color w:val="FFFFFF" w:themeColor="background1"/>
          <w:kern w:val="0"/>
          <w:sz w:val="24"/>
          <w:szCs w:val="24"/>
          <w14:textFill>
            <w14:solidFill>
              <w14:schemeClr w14:val="bg1"/>
            </w14:solidFill>
          </w14:textFill>
        </w:rPr>
        <w:t>项目经历</w:t>
      </w:r>
      <w:r>
        <w:rPr>
          <w:rFonts w:hint="eastAsia" w:ascii="微软雅黑" w:hAnsi="微软雅黑" w:eastAsia="微软雅黑" w:cs="阿里巴巴普惠体 B"/>
          <w:bCs/>
          <w:color w:val="FFFFFF" w:themeColor="background1"/>
          <w:sz w:val="24"/>
          <w:szCs w:val="24"/>
          <w:lang w:val="zh-CN"/>
          <w14:textFill>
            <w14:solidFill>
              <w14:schemeClr w14:val="bg1"/>
            </w14:solidFill>
          </w14:textFill>
        </w:rPr>
        <w:t xml:space="preserve">  </w:t>
      </w:r>
      <w:r>
        <w:rPr>
          <w:rFonts w:ascii="微软雅黑" w:hAnsi="微软雅黑" w:eastAsia="微软雅黑" w:cs="阿里巴巴普惠体 B"/>
          <w:bCs/>
          <w:color w:val="FFFFFF" w:themeColor="background1"/>
          <w:sz w:val="24"/>
          <w:szCs w:val="24"/>
          <w:lang w:val="zh-CN"/>
          <w14:textFill>
            <w14:solidFill>
              <w14:schemeClr w14:val="bg1"/>
            </w14:solidFill>
          </w14:textFill>
        </w:rPr>
        <w:tab/>
      </w:r>
    </w:p>
    <w:p>
      <w:pPr>
        <w:snapToGrid w:val="0"/>
        <w:spacing w:line="360" w:lineRule="exact"/>
        <w:ind w:left="420" w:leftChars="200"/>
        <w:rPr>
          <w:rFonts w:ascii="微软雅黑" w:hAnsi="微软雅黑" w:eastAsia="微软雅黑" w:cs="阿里巴巴普惠体 R"/>
          <w:color w:val="FFFFFF" w:themeColor="background1"/>
          <w:sz w:val="20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2"/>
        </w:numPr>
        <w:snapToGrid w:val="0"/>
        <w:spacing w:line="360" w:lineRule="exact"/>
        <w:ind w:left="420" w:leftChars="200"/>
        <w:rPr>
          <w:rFonts w:hint="eastAsia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在线防作弊系统</w:t>
      </w:r>
    </w:p>
    <w:p>
      <w:pPr>
        <w:numPr>
          <w:numId w:val="0"/>
        </w:numPr>
        <w:snapToGrid w:val="0"/>
        <w:spacing w:line="360" w:lineRule="exact"/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项目背景：在线防作弊系统是为了保证考试公平，防止考生作弊的在线考试系统，防作弊系统完成了禁止考试复</w:t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/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/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/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>制粘贴、切屏检测，选项缓存、考试期间换人、无人、多人同框检测，安卓手机退出检测等防作弊检</w:t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/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/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/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>测功能。</w:t>
      </w:r>
    </w:p>
    <w:p>
      <w:pPr>
        <w:numPr>
          <w:numId w:val="0"/>
        </w:numPr>
        <w:snapToGrid w:val="0"/>
        <w:spacing w:line="360" w:lineRule="exact"/>
        <w:ind w:firstLine="420" w:firstLineChars="0"/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职责：整体项目结构设计，数据库设计、 项目管理，Python 和 java两个后台的代码编辑，安卓客户端的代码</w:t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/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/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>编辑。</w:t>
      </w:r>
    </w:p>
    <w:p>
      <w:pPr>
        <w:numPr>
          <w:numId w:val="0"/>
        </w:numPr>
        <w:snapToGrid w:val="0"/>
        <w:spacing w:line="360" w:lineRule="exact"/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</w:t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/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/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>本项目采用了两个 web 后台，python 后台负责对接 TensorFlow 实现人脸检测的功能，java 后</w:t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/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/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>台负</w:t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>责对接前端页面和安卓客户端，两个后台通过 Redis 实现数据共享。</w:t>
      </w:r>
    </w:p>
    <w:p>
      <w:pPr>
        <w:numPr>
          <w:numId w:val="0"/>
        </w:numPr>
        <w:snapToGrid w:val="0"/>
        <w:spacing w:line="360" w:lineRule="exact"/>
        <w:ind w:left="1260" w:leftChars="0" w:firstLine="420" w:firstLineChars="0"/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java 后台通过 Spring+SpringMVC+Mybatis框架开发项目，体现了（MVC 设计模式）三层体系将业务</w:t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>规则、数据访问等工作放在中间层处理，将系统消息推送到页面采用了 websocket。</w:t>
      </w:r>
    </w:p>
    <w:p>
      <w:pPr>
        <w:numPr>
          <w:numId w:val="0"/>
        </w:numPr>
        <w:snapToGrid w:val="0"/>
        <w:spacing w:line="360" w:lineRule="exact"/>
        <w:ind w:left="1260" w:leftChars="0" w:firstLine="420" w:firstLineChars="0"/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python 后台采用了 flask 框架，因为与页面有频繁的数据请求，所以这里使用了websocket 进行通信，减少了数据传送中建立连接和断开连接的过程，节约了资源，提高了访问效率。</w:t>
      </w:r>
    </w:p>
    <w:p>
      <w:pPr>
        <w:numPr>
          <w:numId w:val="0"/>
        </w:numPr>
        <w:snapToGrid w:val="0"/>
        <w:spacing w:line="360" w:lineRule="exact"/>
        <w:ind w:left="1260" w:leftChars="0" w:firstLine="420" w:firstLineChars="0"/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安卓客户端利用 application 的生命周期，对应用是否处于后台进行检查，如果检测到安卓应用处于后台或者切回前台，请求 java 服务器切换安卓应用状态，并于页面展示。</w:t>
      </w:r>
    </w:p>
    <w:p>
      <w:pPr>
        <w:numPr>
          <w:numId w:val="0"/>
        </w:numPr>
        <w:snapToGrid w:val="0"/>
        <w:spacing w:line="360" w:lineRule="exact"/>
        <w:ind w:left="1260" w:leftChars="0" w:firstLine="420" w:firstLineChars="0"/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使用 redis 对考试期间频繁使用的数据作为缓存，例如考试试卷、考生选项缓存、各种防作弊参数等，在学生提交试卷或达到考试时间之后，自动清除缓存。</w:t>
      </w:r>
    </w:p>
    <w:p>
      <w:pPr>
        <w:numPr>
          <w:numId w:val="0"/>
        </w:numPr>
        <w:snapToGrid w:val="0"/>
        <w:spacing w:line="360" w:lineRule="exact"/>
        <w:rPr>
          <w:rFonts w:hint="eastAsia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numPr>
          <w:ilvl w:val="0"/>
          <w:numId w:val="2"/>
        </w:numPr>
        <w:snapToGrid w:val="0"/>
        <w:spacing w:line="360" w:lineRule="exact"/>
        <w:ind w:left="420" w:leftChars="200"/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咕咕电影商城</w:t>
      </w:r>
    </w:p>
    <w:p>
      <w:pPr>
        <w:numPr>
          <w:numId w:val="0"/>
        </w:numPr>
        <w:snapToGrid w:val="0"/>
        <w:spacing w:line="360" w:lineRule="exact"/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项目背景：此项目是一个网上商城，主要出售门票,团购,电影查询和购票，以及展项的相关介绍. 系统分为两个子</w:t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/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/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/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>系统：一个是面向前端游客的商品交易系统，另一个是面向中心内部人员的办公系统（实现订单业务</w:t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/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/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/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>处理和各种信息进行管理的需求）。</w:t>
      </w:r>
    </w:p>
    <w:p>
      <w:pPr>
        <w:numPr>
          <w:numId w:val="0"/>
        </w:numPr>
        <w:snapToGrid w:val="0"/>
        <w:spacing w:line="360" w:lineRule="exact"/>
        <w:ind w:firstLine="600" w:firstLineChars="300"/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职责：产品管理、产品前端显示、购  物车、用户管理、在线支付,报表的生成等模块的代码实现与测试。</w:t>
      </w:r>
    </w:p>
    <w:p>
      <w:pPr>
        <w:numPr>
          <w:numId w:val="0"/>
        </w:numPr>
        <w:snapToGrid w:val="0"/>
        <w:spacing w:line="360" w:lineRule="exact"/>
        <w:ind w:left="840" w:leftChars="0" w:firstLine="420" w:firstLineChars="0"/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商城首页商品显示，基于aplication页面全局缓存,实现页面静态化.以及线程定时更新首页。基于Easy_ui,</w:t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>前端页面产品分类表,实现多种显示风格与过滤功能。对于页面某些栏块的内容采用Ajax异步获取内容，</w:t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>减少用户的等待时间，加强用户体验。购物车采用Session技术实现，解决了购物车在多个新打开浏览</w:t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>器共享的问题。用户注册时采用Ajax验证用户名是否存在，并使用Easy_ui的Validate插件验证用户</w:t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>注册信息并提示相应错误输入提示。在这个项目中我们使用了Spring2.5，主要是因为最新版提供了自</w:t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>动扫描管理Bean和基于注解方式实现依赖注入功能。这样大大减少了配置文件的臃肿程度。在项目中，</w:t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>对实体基本的添/删/改/查和分页都在公共接口BaseService中实现.具体Service继承。</w:t>
      </w:r>
    </w:p>
    <w:p>
      <w:pPr>
        <w:numPr>
          <w:numId w:val="0"/>
        </w:numPr>
        <w:snapToGrid w:val="0"/>
        <w:spacing w:line="360" w:lineRule="exact"/>
        <w:ind w:left="840" w:leftChars="0" w:firstLine="420" w:firstLineChars="0"/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numPr>
          <w:numId w:val="0"/>
        </w:numPr>
        <w:snapToGrid w:val="0"/>
        <w:spacing w:line="360" w:lineRule="exact"/>
        <w:ind w:firstLine="420" w:firstLineChars="0"/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3. 旅游网站</w:t>
      </w:r>
    </w:p>
    <w:p>
      <w:pPr>
        <w:numPr>
          <w:numId w:val="0"/>
        </w:numPr>
        <w:snapToGrid w:val="0"/>
        <w:spacing w:line="360" w:lineRule="exact"/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项目背景：此项目为一个旅游网站，包含旅游项目展示、项目搜索、收藏、评论等模块和排行榜。</w:t>
      </w:r>
    </w:p>
    <w:p>
      <w:pPr>
        <w:numPr>
          <w:numId w:val="0"/>
        </w:numPr>
        <w:snapToGrid w:val="0"/>
        <w:spacing w:line="360" w:lineRule="exact"/>
        <w:ind w:firstLine="420" w:firstLineChars="0"/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职责：数据库设计、项目管理、java 核心代码编辑以及部分前端页面。</w:t>
      </w:r>
    </w:p>
    <w:p>
      <w:pPr>
        <w:numPr>
          <w:numId w:val="0"/>
        </w:numPr>
        <w:snapToGrid w:val="0"/>
        <w:spacing w:line="360" w:lineRule="exact"/>
        <w:ind w:left="840" w:leftChars="0" w:firstLine="420" w:firstLineChars="0"/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此项目采用了 Spring+SpringMVC+Mybatis 三层框架，体现了 MVC 模式。项目中采用了 redis 将部</w:t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>分需要频繁请求和易更换的数据使用 redis 存储，排行榜模块也是用 redis 进行存储。首页搜索和部分</w:t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>展示采用了 Ajax 技术，分页和针对不同页面的排版采用了 Bootstrap 框架。使用 Mybatis 对数据库进</w:t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>行管理，以接口的方式实现方便对项目的长期维护，使用 Spring 进行解耦，将依赖关系交给 spring 处</w:t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>理。</w:t>
      </w:r>
    </w:p>
    <w:p>
      <w:pPr>
        <w:numPr>
          <w:numId w:val="0"/>
        </w:numPr>
        <w:snapToGrid w:val="0"/>
        <w:spacing w:line="360" w:lineRule="exact"/>
        <w:ind w:leftChars="200"/>
        <w:rPr>
          <w:rFonts w:hint="eastAsia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numPr>
          <w:numId w:val="0"/>
        </w:numPr>
        <w:snapToGrid w:val="0"/>
        <w:spacing w:line="360" w:lineRule="exact"/>
        <w:ind w:firstLine="420" w:firstLineChars="0"/>
        <w:rPr>
          <w:rFonts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4. </w:t>
      </w:r>
      <w:r>
        <w:rPr>
          <w:rFonts w:hint="eastAsia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基于 GAN 的图像篡改检测</w:t>
      </w:r>
    </w:p>
    <w:p>
      <w:pPr>
        <w:numPr>
          <w:numId w:val="0"/>
        </w:numPr>
        <w:snapToGrid w:val="0"/>
        <w:spacing w:line="360" w:lineRule="exact"/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项目介绍：此项目是我们学校的科研训练计划，最终成果的展示是以论文和专利的形式。本次研究主要是基于龙</w:t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/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/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/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 xml:space="preserve">成江博士的一篇Shadow Inpainting and Removal Using Generative Adversarial Networks with </w:t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/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/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/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>Slice Convolutions进行研究，此课题暂未结课，目前只完成了部分。</w:t>
      </w:r>
    </w:p>
    <w:p>
      <w:pPr>
        <w:numPr>
          <w:numId w:val="0"/>
        </w:numPr>
        <w:snapToGrid w:val="0"/>
        <w:spacing w:line="360" w:lineRule="exact"/>
        <w:ind w:firstLine="700" w:firstLineChars="350"/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职责：算法的改进以及代码实现。</w:t>
      </w:r>
    </w:p>
    <w:p>
      <w:pPr>
        <w:numPr>
          <w:numId w:val="0"/>
        </w:numPr>
        <w:snapToGrid w:val="0"/>
        <w:spacing w:line="360" w:lineRule="exact"/>
        <w:ind w:left="1260" w:leftChars="0" w:firstLine="420" w:firstLineChars="0"/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此项目算法部分还是基于生成对抗网络实现的，代码部分使用 TensorFlow2.0 进行是实现。采用了两个阶</w:t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>段自顶向下和自下而上的生成对抗网络(TBGANs)用于阴影修复和去除，它使用了一种新的自顶向下编码器和自下而上的解码器切片卷积。在第一阶段实现粗阴影去除图像，然后进一步恢复细节和使用非局部块</w:t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>增强颜色和纹理细节，以在第二阶段探索像素的局部和全局相互依赖关系。 用这样的两级粗到细加工阴影去除的效应大大提高，非阴影区域的颜色保留效果显著。</w:t>
      </w:r>
    </w:p>
    <w:p>
      <w:pPr>
        <w:numPr>
          <w:numId w:val="0"/>
        </w:numPr>
        <w:snapToGrid w:val="0"/>
        <w:spacing w:line="360" w:lineRule="exact"/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numPr>
          <w:numId w:val="0"/>
        </w:numPr>
        <w:snapToGrid w:val="0"/>
        <w:spacing w:line="360" w:lineRule="exact"/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numPr>
          <w:numId w:val="0"/>
        </w:numPr>
        <w:snapToGrid w:val="0"/>
        <w:spacing w:line="360" w:lineRule="exact"/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numPr>
          <w:numId w:val="0"/>
        </w:numPr>
        <w:snapToGrid w:val="0"/>
        <w:spacing w:line="360" w:lineRule="exact"/>
        <w:ind w:firstLine="420" w:firstLineChars="0"/>
        <w:rPr>
          <w:rFonts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 w:cs="宋体"/>
          <w:color w:val="FFFFFF" w:themeColor="background1"/>
          <w:kern w:val="0"/>
          <w:sz w:val="24"/>
          <w:szCs w:val="24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255270</wp:posOffset>
                </wp:positionV>
                <wp:extent cx="6731635" cy="312420"/>
                <wp:effectExtent l="0" t="0" r="31115" b="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1635" cy="312420"/>
                          <a:chOff x="-69621" y="0"/>
                          <a:chExt cx="6732000" cy="285949"/>
                        </a:xfrm>
                        <a:solidFill>
                          <a:schemeClr val="accent1"/>
                        </a:solidFill>
                      </wpg:grpSpPr>
                      <wpg:grpSp>
                        <wpg:cNvPr id="96" name="组合 96"/>
                        <wpg:cNvGrpSpPr>
                          <a:grpSpLocks noChangeAspect="1"/>
                        </wpg:cNvGrpSpPr>
                        <wpg:grpSpPr>
                          <a:xfrm>
                            <a:off x="-69621" y="0"/>
                            <a:ext cx="1325944" cy="285949"/>
                            <a:chOff x="-69584" y="0"/>
                            <a:chExt cx="1325246" cy="395839"/>
                          </a:xfrm>
                          <a:grpFill/>
                        </wpg:grpSpPr>
                        <wps:wsp>
                          <wps:cNvPr id="97" name="任意多边形 2"/>
                          <wps:cNvSpPr/>
                          <wps:spPr bwMode="auto">
                            <a:xfrm>
                              <a:off x="206495" y="0"/>
                              <a:ext cx="1049167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8" name="直角三角形 98"/>
                          <wps:cNvSpPr/>
                          <wps:spPr bwMode="auto">
                            <a:xfrm rot="10800000">
                              <a:off x="-69580" y="289800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9" name="任意多边形 2"/>
                          <wps:cNvSpPr/>
                          <wps:spPr bwMode="auto">
                            <a:xfrm>
                              <a:off x="-69584" y="0"/>
                              <a:ext cx="1049167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00" name="直接连接符 100"/>
                        <wps:cNvCnPr/>
                        <wps:spPr>
                          <a:xfrm flipV="1">
                            <a:off x="-69621" y="206204"/>
                            <a:ext cx="6732000" cy="1595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6pt;margin-top:20.1pt;height:24.6pt;width:530.05pt;z-index:-251625472;mso-width-relative:page;mso-height-relative:page;" coordorigin="-69621,0" coordsize="6732000,285949" o:gfxdata="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">
                <o:lock v:ext="edit" aspectratio="f"/>
                <v:group id="_x0000_s1026" o:spid="_x0000_s1026" o:spt="203" style="position:absolute;left:-69621;top:0;height:285949;width:1325944;" coordorigin="-69584,0" coordsize="1325246,395839" o:gfxdata="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f3ivoL8AAADbAAAADwAAAAAAAAAB&#10;ACAAAAA4AAAAZHJzL2Rvd25yZXYueG1sUEsBAhQAFAAAAAgAh07iQDMvBZ47AAAAOQAAABUAAAAA&#10;AAAAAQAgAAAAJAEAAGRycy9ncm91cHNoYXBleG1sLnhtbFBLBQYAAAAABgAGAGABAADhAwAAAAA=&#10;">
                  <o:lock v:ext="edit" aspectratio="t"/>
                  <v:shape id="任意多边形 2" o:spid="_x0000_s1026" o:spt="100" style="position:absolute;left:206495;top:0;height:287656;width:1049167;v-text-anchor:middle;" filled="t" stroked="f" coordsize="1406296,288031" o:gfxdata="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F6guSvBAAAA2wAAAA8AAAAAAAAAAQAgAAAAOAAAAGRycy9kb3du&#10;cmV2LnhtbFBLAQIUABQAAAAIAIdO4kAzLwWeOwAAADkAAAAQAAAAAAAAAAEAIAAAACYBAABkcnMv&#10;c2hhcGV4bWwueG1sUEsFBgAAAAAGAAYAWwEAANADAAAAAA==&#10;" path="m1093154,0l1171153,0,1406296,288031,1328297,288031xm1030297,0l1069917,0,1305060,288031,1265440,288031xm0,0l1007060,0,1242203,288031,0,288031xe">
                    <v:path textboxrect="0,0,1406296,288031" o:connectlocs="815547,0;873738,0;1049167,287656;990975,287656;768652,0;798211,0;973639,287656;944081,287656;0,0;751317,0;926745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6" type="#_x0000_t6" style="position:absolute;left:-69580;top:289800;height:106039;width:143935;rotation:11796480f;" fillcolor="#32565E [1604]" filled="t" stroked="f" coordsize="21600,21600" o:gfxdata="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6UTQIuQAAANsAAAAPAAAAAAAAAAEAIAAAADgAAABkcnMvZG93bnJldi54bWxQ&#10;SwECFAAUAAAACACHTuJAMy8FnjsAAAA5AAAAEAAAAAAAAAABACAAAAAeAQAAZHJzL3NoYXBleG1s&#10;LnhtbFBLBQYAAAAABgAGAFsBAADIAwAAAAA=&#10;">
                    <v:fill on="t" focussize="0,0"/>
                    <v:stroke on="f"/>
                    <v:imagedata o:title=""/>
                    <o:lock v:ext="edit" aspectratio="f"/>
                  </v:shape>
                  <v:shape id="任意多边形 2" o:spid="_x0000_s1026" o:spt="100" style="position:absolute;left:-69584;top:0;height:287656;width:1049167;v-text-anchor:middle;" filled="t" stroked="f" coordsize="1406296,288031" o:gfxdata="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Ac4jCvwAAANsAAAAPAAAAAAAAAAEAIAAAADgAAABkcnMvZG93bnJl&#10;di54bWxQSwECFAAUAAAACACHTuJAMy8FnjsAAAA5AAAAEAAAAAAAAAABACAAAAAkAQAAZHJzL3No&#10;YXBleG1sLnhtbFBLBQYAAAAABgAGAFsBAADOAwAAAAA=&#10;" path="m1093154,0l1171153,0,1406296,288031,1328297,288031xm1030297,0l1069917,0,1305060,288031,1265440,288031xm0,0l1007060,0,1242203,288031,0,288031xe">
                    <v:path textboxrect="0,0,1406296,288031" o:connectlocs="815547,0;873738,0;1049167,287656;990975,287656;768652,0;798211,0;973639,287656;944081,287656;0,0;751317,0;926745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v:line id="_x0000_s1026" o:spid="_x0000_s1026" o:spt="20" style="position:absolute;left:-69621;top:206204;flip:y;height:1595;width:6732000;" filled="t" stroked="t" coordsize="21600,21600" o:gfxdata="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I8gtf3BAAAA3AAAAA8AAAAAAAAAAQAgAAAAOAAAAGRycy9kb3du&#10;cmV2LnhtbFBLAQIUABQAAAAIAIdO4kAzLwWeOwAAADkAAAAQAAAAAAAAAAEAIAAAACYBAABkcnMv&#10;c2hhcGV4bWwueG1sUEsFBgAAAAAGAAYAWwEAANADAAAAAA==&#10;">
                  <v:fill on="t" focussize="0,0"/>
                  <v:stroke weight="0.5pt" color="#6DA6B2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snapToGrid w:val="0"/>
        <w:spacing w:line="360" w:lineRule="exact"/>
        <w:ind w:left="420" w:leftChars="200"/>
        <w:rPr>
          <w:rFonts w:ascii="微软雅黑" w:hAnsi="微软雅黑" w:eastAsia="微软雅黑" w:cs="阿里巴巴普惠体 B"/>
          <w:bCs/>
          <w:color w:val="FFFFFF" w:themeColor="background1"/>
          <w:sz w:val="24"/>
          <w:szCs w:val="24"/>
          <w:lang w:val="zh-CN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阿里巴巴普惠体 B"/>
          <w:bCs/>
          <w:color w:val="FFFFFF" w:themeColor="background1"/>
          <w:sz w:val="24"/>
          <w:szCs w:val="24"/>
          <w:lang w:val="zh-CN"/>
          <w14:textFill>
            <w14:solidFill>
              <w14:schemeClr w14:val="bg1"/>
            </w14:solidFill>
          </w14:textFill>
        </w:rPr>
        <w:t xml:space="preserve">自我评价  </w:t>
      </w:r>
    </w:p>
    <w:p>
      <w:pPr>
        <w:snapToGrid w:val="0"/>
        <w:spacing w:line="360" w:lineRule="exact"/>
        <w:rPr>
          <w:rFonts w:hint="eastAsia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napToGrid w:val="0"/>
        <w:spacing w:line="360" w:lineRule="exact"/>
        <w:ind w:left="420" w:leftChars="200"/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阿里巴巴普惠体 R"/>
          <w:color w:val="404040" w:themeColor="text1" w:themeTint="BF"/>
          <w:sz w:val="20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为人诚实、工作严谨、细心负责、原则性强，</w:t>
      </w: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对编程有浓厚的兴趣，并且能和周围的人较好的沟通，具有很强的团队精神。</w:t>
      </w:r>
    </w:p>
    <w:p>
      <w:pPr>
        <w:snapToGrid w:val="0"/>
        <w:spacing w:line="360" w:lineRule="exact"/>
        <w:ind w:left="420" w:leftChars="200"/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napToGrid w:val="0"/>
        <w:spacing w:line="360" w:lineRule="exact"/>
        <w:ind w:left="420" w:leftChars="200"/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napToGrid w:val="0"/>
        <w:spacing w:line="360" w:lineRule="exact"/>
        <w:ind w:left="420" w:leftChars="200"/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napToGrid w:val="0"/>
        <w:spacing w:line="360" w:lineRule="exact"/>
        <w:ind w:left="420" w:leftChars="200"/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napToGrid w:val="0"/>
        <w:spacing w:line="360" w:lineRule="exact"/>
        <w:ind w:left="420" w:leftChars="200"/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napToGrid w:val="0"/>
        <w:spacing w:line="360" w:lineRule="exact"/>
        <w:ind w:left="420" w:leftChars="200"/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napToGrid w:val="0"/>
        <w:spacing w:line="360" w:lineRule="exact"/>
        <w:ind w:left="420" w:leftChars="200"/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2" w:name="_GoBack"/>
      <w:bookmarkEnd w:id="2"/>
    </w:p>
    <w:p>
      <w:pPr>
        <w:snapToGrid w:val="0"/>
        <w:spacing w:line="360" w:lineRule="exact"/>
        <w:ind w:left="420" w:leftChars="200"/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napToGrid w:val="0"/>
        <w:spacing w:line="360" w:lineRule="exact"/>
        <w:ind w:left="420" w:leftChars="200"/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napToGrid w:val="0"/>
        <w:spacing w:line="360" w:lineRule="exact"/>
        <w:ind w:left="420" w:leftChars="200"/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napToGrid w:val="0"/>
        <w:spacing w:line="360" w:lineRule="exact"/>
        <w:ind w:left="420" w:leftChars="200"/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napToGrid w:val="0"/>
        <w:spacing w:line="360" w:lineRule="exact"/>
        <w:ind w:left="420" w:leftChars="200"/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napToGrid w:val="0"/>
        <w:spacing w:line="360" w:lineRule="exact"/>
        <w:ind w:left="420" w:leftChars="200"/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附录：</w:t>
      </w:r>
    </w:p>
    <w:p>
      <w:pPr>
        <w:snapToGrid w:val="0"/>
        <w:spacing w:line="240" w:lineRule="auto"/>
        <w:ind w:left="420" w:leftChars="200"/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inline distT="0" distB="0" distL="114300" distR="114300">
            <wp:extent cx="6637655" cy="4375785"/>
            <wp:effectExtent l="0" t="0" r="17145" b="18415"/>
            <wp:docPr id="2" name="图片 2" descr="mmexport1593409918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mexport15934099187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exact"/>
        <w:rPr>
          <w:rFonts w:hint="default" w:ascii="微软雅黑" w:hAnsi="微软雅黑" w:eastAsia="微软雅黑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napToGrid w:val="0"/>
        <w:spacing w:line="360" w:lineRule="exact"/>
        <w:ind w:left="420" w:leftChars="200"/>
        <w:rPr>
          <w:rFonts w:hint="eastAsia" w:ascii="微软雅黑" w:hAnsi="微软雅黑" w:eastAsia="微软雅黑" w:cs="阿里巴巴普惠体 R"/>
          <w:color w:val="404040" w:themeColor="text1" w:themeTint="BF"/>
          <w:sz w:val="20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napToGrid w:val="0"/>
        <w:spacing w:line="20" w:lineRule="exact"/>
        <w:ind w:left="420" w:leftChars="200"/>
        <w:rPr>
          <w:rFonts w:ascii="阿里巴巴普惠体 R" w:hAnsi="阿里巴巴普惠体 R" w:eastAsia="阿里巴巴普惠体 R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mc:AlternateContent>
          <mc:Choice Requires="wpg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-741045</wp:posOffset>
                </wp:positionH>
                <wp:positionV relativeFrom="paragraph">
                  <wp:posOffset>285750</wp:posOffset>
                </wp:positionV>
                <wp:extent cx="7954010" cy="157480"/>
                <wp:effectExtent l="0" t="0" r="9525" b="0"/>
                <wp:wrapNone/>
                <wp:docPr id="104" name="组合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53828" cy="157423"/>
                          <a:chOff x="0" y="0"/>
                          <a:chExt cx="7953828" cy="157423"/>
                        </a:xfrm>
                      </wpg:grpSpPr>
                      <wps:wsp>
                        <wps:cNvPr id="105" name="梯形 105"/>
                        <wps:cNvSpPr/>
                        <wps:spPr>
                          <a:xfrm flipH="1">
                            <a:off x="0" y="6928"/>
                            <a:ext cx="1520838" cy="150495"/>
                          </a:xfrm>
                          <a:prstGeom prst="trapezoid">
                            <a:avLst>
                              <a:gd name="adj" fmla="val 81053"/>
                            </a:avLst>
                          </a:prstGeom>
                          <a:solidFill>
                            <a:schemeClr val="accent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6" name="梯形 106"/>
                        <wps:cNvSpPr/>
                        <wps:spPr>
                          <a:xfrm rot="10800000" flipH="1">
                            <a:off x="1447800" y="0"/>
                            <a:ext cx="6506028" cy="150495"/>
                          </a:xfrm>
                          <a:prstGeom prst="trapezoid">
                            <a:avLst>
                              <a:gd name="adj" fmla="val 81053"/>
                            </a:avLst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.35pt;margin-top:22.5pt;height:12.4pt;width:626.3pt;z-index:-251620352;mso-width-relative:page;mso-height-relative:page;" coordsize="7953828,157423" o:gfxdata="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WAAAAZHJzL1BLAQIU&#10;ABQAAAAIAIdO4kCy1IS12wAAAAsBAAAPAAAAAAAAAAEAIAAAADgAAABkcnMvZG93bnJldi54bWxQ&#10;SwECFAAUAAAACACHTuJAcvTO2DQDAABxCQAADgAAAAAAAAABACAAAABAAQAAZHJzL2Uyb0RvYy54&#10;bWxQSwUGAAAAAAYABgBZAQAA5gYAAAAA&#10;">
                <o:lock v:ext="edit" aspectratio="f"/>
                <v:shape id="_x0000_s1026" o:spid="_x0000_s1026" style="position:absolute;left:0;top:6928;flip:x;height:150495;width:1520838;v-text-anchor:middle;" fillcolor="#6DA6B2 [3204]" filled="t" stroked="f" coordsize="1520838,150495" o:gfxdata="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57TlxvAAAANwAAAAPAAAAAAAAAAEAIAAAADgAAABkcnMvZG93bnJldi54&#10;bWxQSwECFAAUAAAACACHTuJAMy8FnjsAAAA5AAAAEAAAAAAAAAABACAAAAAhAQAAZHJzL3NoYXBl&#10;eG1sLnhtbFBLBQYAAAAABgAGAFsBAADLAwAAAAA=&#10;" path="m0,150495l121980,0,1398857,0,1520838,150495xe">
                  <v:path o:connectlocs="760419,0;60990,75247;760419,150495;1459847,75247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style="position:absolute;left:1447800;top:0;flip:x;height:150495;width:6506028;rotation:11796480f;v-text-anchor:middle;" fillcolor="#3B424B [1615]" filled="t" stroked="f" coordsize="6506028,150495" o:gfxdata="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Lkz/Mb0AAADcAAAADwAAAAAAAAABACAAAAA4AAAAZHJzL2Rvd25yZXYu&#10;eG1sUEsBAhQAFAAAAAgAh07iQDMvBZ47AAAAOQAAABAAAAAAAAAAAQAgAAAAIgEAAGRycy9zaGFw&#10;ZXhtbC54bWxQSwUGAAAAAAYABgBbAQAAzAMAAAAA&#10;" path="m0,150495l121980,0,6384047,0,6506028,150495xe">
                  <v:path o:connectlocs="3253014,0;60990,75247;3253014,150495;6445037,75247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type w:val="continuous"/>
      <w:pgSz w:w="11906" w:h="16838"/>
      <w:pgMar w:top="720" w:right="720" w:bottom="720" w:left="720" w:header="851" w:footer="992" w:gutter="0"/>
      <w:cols w:space="4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阿里巴巴普惠体 R">
    <w:altName w:val="宋体-简"/>
    <w:panose1 w:val="00020600040101010101"/>
    <w:charset w:val="86"/>
    <w:family w:val="roman"/>
    <w:pitch w:val="default"/>
    <w:sig w:usb0="00000000" w:usb1="00000000" w:usb2="0000001E" w:usb3="00000000" w:csb0="0004009F" w:csb1="00000000"/>
  </w:font>
  <w:font w:name="阿里巴巴普惠体 B">
    <w:altName w:val="宋体-简"/>
    <w:panose1 w:val="00020600040101010101"/>
    <w:charset w:val="86"/>
    <w:family w:val="roman"/>
    <w:pitch w:val="default"/>
    <w:sig w:usb0="00000000" w:usb1="00000000" w:usb2="0000001E" w:usb3="00000000" w:csb0="000400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ÀŒÃÂ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9585C"/>
    <w:multiLevelType w:val="singleLevel"/>
    <w:tmpl w:val="5EF9585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EF95A83"/>
    <w:multiLevelType w:val="singleLevel"/>
    <w:tmpl w:val="5EF95A8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 w:val="1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FF4BFA"/>
    <w:rsid w:val="00025495"/>
    <w:rsid w:val="0009075A"/>
    <w:rsid w:val="00165638"/>
    <w:rsid w:val="00172A27"/>
    <w:rsid w:val="0019652E"/>
    <w:rsid w:val="00252739"/>
    <w:rsid w:val="00274283"/>
    <w:rsid w:val="00284E49"/>
    <w:rsid w:val="002B0AFF"/>
    <w:rsid w:val="002C17F2"/>
    <w:rsid w:val="003162B0"/>
    <w:rsid w:val="003240F7"/>
    <w:rsid w:val="0035327F"/>
    <w:rsid w:val="00397F92"/>
    <w:rsid w:val="003B00C1"/>
    <w:rsid w:val="0040427C"/>
    <w:rsid w:val="00426DD9"/>
    <w:rsid w:val="00437274"/>
    <w:rsid w:val="00454C0D"/>
    <w:rsid w:val="00457460"/>
    <w:rsid w:val="005C39CF"/>
    <w:rsid w:val="005D1E87"/>
    <w:rsid w:val="005D59EA"/>
    <w:rsid w:val="00673C7D"/>
    <w:rsid w:val="00684A1D"/>
    <w:rsid w:val="006D3A8E"/>
    <w:rsid w:val="006E568A"/>
    <w:rsid w:val="007D5ACE"/>
    <w:rsid w:val="00804BDF"/>
    <w:rsid w:val="00817769"/>
    <w:rsid w:val="0082343C"/>
    <w:rsid w:val="00847E89"/>
    <w:rsid w:val="008C24A5"/>
    <w:rsid w:val="008D1F55"/>
    <w:rsid w:val="00975056"/>
    <w:rsid w:val="009D4F49"/>
    <w:rsid w:val="009F0B78"/>
    <w:rsid w:val="00A34F58"/>
    <w:rsid w:val="00A504F8"/>
    <w:rsid w:val="00A50BA6"/>
    <w:rsid w:val="00A978AC"/>
    <w:rsid w:val="00AC12A5"/>
    <w:rsid w:val="00B85AF5"/>
    <w:rsid w:val="00B95AC7"/>
    <w:rsid w:val="00BC55EE"/>
    <w:rsid w:val="00CD77D3"/>
    <w:rsid w:val="00DE3F3C"/>
    <w:rsid w:val="00E16556"/>
    <w:rsid w:val="00ED7682"/>
    <w:rsid w:val="00F6048C"/>
    <w:rsid w:val="00F63166"/>
    <w:rsid w:val="00F9760B"/>
    <w:rsid w:val="00F97AF9"/>
    <w:rsid w:val="00FA3305"/>
    <w:rsid w:val="00FF72DC"/>
    <w:rsid w:val="069F8243"/>
    <w:rsid w:val="0DFF3CB3"/>
    <w:rsid w:val="17F54722"/>
    <w:rsid w:val="1FF35FE6"/>
    <w:rsid w:val="2673F5CC"/>
    <w:rsid w:val="2F3D3191"/>
    <w:rsid w:val="2FF3AAF6"/>
    <w:rsid w:val="336EA1DE"/>
    <w:rsid w:val="36EC8F84"/>
    <w:rsid w:val="37BE9FD4"/>
    <w:rsid w:val="37FEE1E7"/>
    <w:rsid w:val="3AF5E419"/>
    <w:rsid w:val="3B3B66BD"/>
    <w:rsid w:val="3BDE73B8"/>
    <w:rsid w:val="3BFE19D5"/>
    <w:rsid w:val="3CFB1377"/>
    <w:rsid w:val="3E5F5E4D"/>
    <w:rsid w:val="3E7BCA10"/>
    <w:rsid w:val="3F2ED348"/>
    <w:rsid w:val="3F7FB362"/>
    <w:rsid w:val="3FCFEE68"/>
    <w:rsid w:val="435FAB0A"/>
    <w:rsid w:val="48FF0037"/>
    <w:rsid w:val="4D7FF68E"/>
    <w:rsid w:val="4FAD0F37"/>
    <w:rsid w:val="53C75127"/>
    <w:rsid w:val="542F8761"/>
    <w:rsid w:val="5777DA04"/>
    <w:rsid w:val="57F92938"/>
    <w:rsid w:val="57FD12B4"/>
    <w:rsid w:val="5ABE1B57"/>
    <w:rsid w:val="5DE5FBAA"/>
    <w:rsid w:val="5DF6D2E3"/>
    <w:rsid w:val="5E7FD31A"/>
    <w:rsid w:val="5EDD96D0"/>
    <w:rsid w:val="5EF75729"/>
    <w:rsid w:val="5FB71195"/>
    <w:rsid w:val="5FB7DFFB"/>
    <w:rsid w:val="5FBFB448"/>
    <w:rsid w:val="5FF65069"/>
    <w:rsid w:val="65FA2DE0"/>
    <w:rsid w:val="66DED865"/>
    <w:rsid w:val="66FD7BEA"/>
    <w:rsid w:val="672DF622"/>
    <w:rsid w:val="678E6142"/>
    <w:rsid w:val="67AB6171"/>
    <w:rsid w:val="6BD4AE22"/>
    <w:rsid w:val="6BDEF4A0"/>
    <w:rsid w:val="6CEF4198"/>
    <w:rsid w:val="6D7D6577"/>
    <w:rsid w:val="6DEE1B19"/>
    <w:rsid w:val="6EDFBD2F"/>
    <w:rsid w:val="6EFD724A"/>
    <w:rsid w:val="6F8B1040"/>
    <w:rsid w:val="6F9375B3"/>
    <w:rsid w:val="6FAD793B"/>
    <w:rsid w:val="6FD29FC0"/>
    <w:rsid w:val="6FD6A63B"/>
    <w:rsid w:val="6FD734D4"/>
    <w:rsid w:val="6FE97A49"/>
    <w:rsid w:val="6FE9D054"/>
    <w:rsid w:val="6FEB0CB1"/>
    <w:rsid w:val="6FFB02DA"/>
    <w:rsid w:val="70FB25D3"/>
    <w:rsid w:val="7291FF61"/>
    <w:rsid w:val="738D47A0"/>
    <w:rsid w:val="73AD042A"/>
    <w:rsid w:val="73DC413C"/>
    <w:rsid w:val="73FD6770"/>
    <w:rsid w:val="756A70C8"/>
    <w:rsid w:val="75C108CA"/>
    <w:rsid w:val="76335532"/>
    <w:rsid w:val="7697FD43"/>
    <w:rsid w:val="76F3863E"/>
    <w:rsid w:val="76FD2D56"/>
    <w:rsid w:val="76FEB262"/>
    <w:rsid w:val="774FF7FE"/>
    <w:rsid w:val="777ED53C"/>
    <w:rsid w:val="77FB2AE2"/>
    <w:rsid w:val="78B79667"/>
    <w:rsid w:val="79E61F80"/>
    <w:rsid w:val="79FBC085"/>
    <w:rsid w:val="79FEF7D0"/>
    <w:rsid w:val="7A5DC114"/>
    <w:rsid w:val="7A7D6615"/>
    <w:rsid w:val="7ACB8B02"/>
    <w:rsid w:val="7B7A0A41"/>
    <w:rsid w:val="7BB5AF76"/>
    <w:rsid w:val="7BC88A11"/>
    <w:rsid w:val="7BE98D88"/>
    <w:rsid w:val="7BEEC3E3"/>
    <w:rsid w:val="7BF7A801"/>
    <w:rsid w:val="7BFF4BFA"/>
    <w:rsid w:val="7BFF96CD"/>
    <w:rsid w:val="7BFFE482"/>
    <w:rsid w:val="7C7F3C10"/>
    <w:rsid w:val="7CB87317"/>
    <w:rsid w:val="7CD69D60"/>
    <w:rsid w:val="7CEF0241"/>
    <w:rsid w:val="7CFFD8A9"/>
    <w:rsid w:val="7D7708A0"/>
    <w:rsid w:val="7DB28408"/>
    <w:rsid w:val="7DD4E855"/>
    <w:rsid w:val="7DD6924D"/>
    <w:rsid w:val="7DEBEFB9"/>
    <w:rsid w:val="7DF50472"/>
    <w:rsid w:val="7DFF1A2B"/>
    <w:rsid w:val="7DFFC502"/>
    <w:rsid w:val="7ED2922F"/>
    <w:rsid w:val="7EED2D79"/>
    <w:rsid w:val="7EEF14D7"/>
    <w:rsid w:val="7EFC0237"/>
    <w:rsid w:val="7EFFABCE"/>
    <w:rsid w:val="7EFFBB69"/>
    <w:rsid w:val="7F5F26B0"/>
    <w:rsid w:val="7F6FFDBF"/>
    <w:rsid w:val="7F737D5B"/>
    <w:rsid w:val="7F7732F7"/>
    <w:rsid w:val="7F7D0581"/>
    <w:rsid w:val="7F7F36A7"/>
    <w:rsid w:val="7FAFBFD8"/>
    <w:rsid w:val="7FBBDB3C"/>
    <w:rsid w:val="7FBE4804"/>
    <w:rsid w:val="7FD7D0E5"/>
    <w:rsid w:val="7FD87E43"/>
    <w:rsid w:val="7FDB2AC5"/>
    <w:rsid w:val="7FDCD7EA"/>
    <w:rsid w:val="7FDFDE4E"/>
    <w:rsid w:val="7FDFFFDA"/>
    <w:rsid w:val="7FF4A8FC"/>
    <w:rsid w:val="7FF948E7"/>
    <w:rsid w:val="7FFE8E4C"/>
    <w:rsid w:val="7FFF631D"/>
    <w:rsid w:val="7FFFCE08"/>
    <w:rsid w:val="7FFFF6E2"/>
    <w:rsid w:val="86DFB410"/>
    <w:rsid w:val="872F288E"/>
    <w:rsid w:val="87D32345"/>
    <w:rsid w:val="97FF5F5C"/>
    <w:rsid w:val="9DE58E8C"/>
    <w:rsid w:val="9FA74DA5"/>
    <w:rsid w:val="9FEEE906"/>
    <w:rsid w:val="9FF97F97"/>
    <w:rsid w:val="9FFE1121"/>
    <w:rsid w:val="A3BE9F8C"/>
    <w:rsid w:val="A75A31AA"/>
    <w:rsid w:val="A7CEC8CF"/>
    <w:rsid w:val="AB77554A"/>
    <w:rsid w:val="ABDDAF1D"/>
    <w:rsid w:val="AEFC4394"/>
    <w:rsid w:val="AF7CE306"/>
    <w:rsid w:val="AFBFA294"/>
    <w:rsid w:val="AFEFAB2F"/>
    <w:rsid w:val="AFFFBD09"/>
    <w:rsid w:val="B37E2CE1"/>
    <w:rsid w:val="B3BB4124"/>
    <w:rsid w:val="B3CF4046"/>
    <w:rsid w:val="B3E6C4A3"/>
    <w:rsid w:val="B627752C"/>
    <w:rsid w:val="B7EFD734"/>
    <w:rsid w:val="B7FFD4C0"/>
    <w:rsid w:val="B99AC628"/>
    <w:rsid w:val="B9DF8304"/>
    <w:rsid w:val="BA37826C"/>
    <w:rsid w:val="BB8EFED2"/>
    <w:rsid w:val="BB9E98A2"/>
    <w:rsid w:val="BBBF5E9D"/>
    <w:rsid w:val="BCBEEDFD"/>
    <w:rsid w:val="BDBD80D7"/>
    <w:rsid w:val="BDF7D43C"/>
    <w:rsid w:val="BDFAFF82"/>
    <w:rsid w:val="BDFF83B4"/>
    <w:rsid w:val="BE9549BB"/>
    <w:rsid w:val="BECF2E16"/>
    <w:rsid w:val="BF7FB15E"/>
    <w:rsid w:val="BF7FDA24"/>
    <w:rsid w:val="BF9FD59F"/>
    <w:rsid w:val="BFDC8EA7"/>
    <w:rsid w:val="BFFD74EE"/>
    <w:rsid w:val="BFFFA7BE"/>
    <w:rsid w:val="C75FD544"/>
    <w:rsid w:val="CA6DA4AD"/>
    <w:rsid w:val="CD77BB7C"/>
    <w:rsid w:val="CF510F58"/>
    <w:rsid w:val="CFE8A407"/>
    <w:rsid w:val="CFFC77E5"/>
    <w:rsid w:val="D2B7B5B2"/>
    <w:rsid w:val="D5D9B04A"/>
    <w:rsid w:val="D78FFE93"/>
    <w:rsid w:val="D796D069"/>
    <w:rsid w:val="D7BF0CAA"/>
    <w:rsid w:val="D7EC27DB"/>
    <w:rsid w:val="D7FEA8D3"/>
    <w:rsid w:val="DA2137F4"/>
    <w:rsid w:val="DAFCF1E7"/>
    <w:rsid w:val="DB869D82"/>
    <w:rsid w:val="DBF870AD"/>
    <w:rsid w:val="DC65DED2"/>
    <w:rsid w:val="DC7FF9DA"/>
    <w:rsid w:val="DE246A31"/>
    <w:rsid w:val="DEFFF2D6"/>
    <w:rsid w:val="DF195DC6"/>
    <w:rsid w:val="DF8B6B54"/>
    <w:rsid w:val="DFB5A7B5"/>
    <w:rsid w:val="DFB9B9E1"/>
    <w:rsid w:val="DFCFAD1B"/>
    <w:rsid w:val="DFCFDB2A"/>
    <w:rsid w:val="DFEB0873"/>
    <w:rsid w:val="DFF59A00"/>
    <w:rsid w:val="DFF9A8BF"/>
    <w:rsid w:val="DFFE35F1"/>
    <w:rsid w:val="DFFF1DD2"/>
    <w:rsid w:val="DFFFB41C"/>
    <w:rsid w:val="DFFFC1B7"/>
    <w:rsid w:val="E28D9BBA"/>
    <w:rsid w:val="E3F53B95"/>
    <w:rsid w:val="E5CE96CE"/>
    <w:rsid w:val="E6FFD8CA"/>
    <w:rsid w:val="E7957519"/>
    <w:rsid w:val="E937CECC"/>
    <w:rsid w:val="EAFD6346"/>
    <w:rsid w:val="EB3AC8AC"/>
    <w:rsid w:val="EBBF4E75"/>
    <w:rsid w:val="ECF8C180"/>
    <w:rsid w:val="EE8F776C"/>
    <w:rsid w:val="EEBF0B5B"/>
    <w:rsid w:val="EEDDC915"/>
    <w:rsid w:val="EF7EB45A"/>
    <w:rsid w:val="EF8F51D5"/>
    <w:rsid w:val="EFFBF470"/>
    <w:rsid w:val="EFFE4323"/>
    <w:rsid w:val="F2FE9097"/>
    <w:rsid w:val="F39B6690"/>
    <w:rsid w:val="F3D74333"/>
    <w:rsid w:val="F4ED5595"/>
    <w:rsid w:val="F57F258B"/>
    <w:rsid w:val="F5F7A019"/>
    <w:rsid w:val="F5FF4622"/>
    <w:rsid w:val="F6398A42"/>
    <w:rsid w:val="F6EB5E20"/>
    <w:rsid w:val="F72E43ED"/>
    <w:rsid w:val="F75EEE96"/>
    <w:rsid w:val="F776F5A6"/>
    <w:rsid w:val="F77AFA92"/>
    <w:rsid w:val="F7BF70CC"/>
    <w:rsid w:val="F7BF70F1"/>
    <w:rsid w:val="F7F22A48"/>
    <w:rsid w:val="F7F23842"/>
    <w:rsid w:val="F7FF6F3B"/>
    <w:rsid w:val="F975A653"/>
    <w:rsid w:val="F9FD40FA"/>
    <w:rsid w:val="FABFE7B3"/>
    <w:rsid w:val="FBFF3834"/>
    <w:rsid w:val="FCB70087"/>
    <w:rsid w:val="FCBB84BA"/>
    <w:rsid w:val="FCFC294A"/>
    <w:rsid w:val="FCFF2404"/>
    <w:rsid w:val="FDB3E5C4"/>
    <w:rsid w:val="FDBEB219"/>
    <w:rsid w:val="FDD64BA7"/>
    <w:rsid w:val="FDDF9DAB"/>
    <w:rsid w:val="FDF76216"/>
    <w:rsid w:val="FE7D5F59"/>
    <w:rsid w:val="FEDB852F"/>
    <w:rsid w:val="FEDD36A9"/>
    <w:rsid w:val="FF3EDAFF"/>
    <w:rsid w:val="FF77DA73"/>
    <w:rsid w:val="FF7F77C6"/>
    <w:rsid w:val="FF8DAA17"/>
    <w:rsid w:val="FF92AD49"/>
    <w:rsid w:val="FF977214"/>
    <w:rsid w:val="FFA32C6D"/>
    <w:rsid w:val="FFAD17E0"/>
    <w:rsid w:val="FFBE6560"/>
    <w:rsid w:val="FFBFDD31"/>
    <w:rsid w:val="FFD67F80"/>
    <w:rsid w:val="FFDED28F"/>
    <w:rsid w:val="FFEFD9AB"/>
    <w:rsid w:val="FFEFF3D6"/>
    <w:rsid w:val="FFF36D45"/>
    <w:rsid w:val="FFF3DCF2"/>
    <w:rsid w:val="FFF72EB7"/>
    <w:rsid w:val="FFFBF48F"/>
    <w:rsid w:val="FFFF2AA5"/>
    <w:rsid w:val="FFFFD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5">
    <w:name w:val="Hyperlink"/>
    <w:basedOn w:val="4"/>
    <w:unhideWhenUsed/>
    <w:uiPriority w:val="99"/>
    <w:rPr>
      <w:color w:val="56BEEC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简历模板"/>
    <w:basedOn w:val="1"/>
    <w:link w:val="8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  <w:between w:val="single" w:color="auto" w:sz="4" w:space="1"/>
      </w:pBdr>
    </w:pPr>
    <w:rPr>
      <w:rFonts w:eastAsia="微软雅黑"/>
    </w:rPr>
  </w:style>
  <w:style w:type="character" w:customStyle="1" w:styleId="8">
    <w:name w:val="简历模板 Char"/>
    <w:link w:val="7"/>
    <w:uiPriority w:val="0"/>
    <w:rPr>
      <w:rFonts w:eastAsia="微软雅黑"/>
      <w:kern w:val="2"/>
      <w:sz w:val="21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Unresolved Mention"/>
    <w:basedOn w:val="4"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/Library/Containers/com.kingsoft.wpsoffice.mac/Data/.kingsoft/office6/templates/download/549ce6fd5cfed2a2dde3aadf6281512b/&#31616;&#32422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自定义 8">
      <a:dk1>
        <a:srgbClr val="000000"/>
      </a:dk1>
      <a:lt1>
        <a:srgbClr val="FFFFFF"/>
      </a:lt1>
      <a:dk2>
        <a:srgbClr val="778495"/>
      </a:dk2>
      <a:lt2>
        <a:srgbClr val="F0F0F0"/>
      </a:lt2>
      <a:accent1>
        <a:srgbClr val="6DA6B2"/>
      </a:accent1>
      <a:accent2>
        <a:srgbClr val="B2CF1F"/>
      </a:accent2>
      <a:accent3>
        <a:srgbClr val="FF7C80"/>
      </a:accent3>
      <a:accent4>
        <a:srgbClr val="8885D2"/>
      </a:accent4>
      <a:accent5>
        <a:srgbClr val="58B6C0"/>
      </a:accent5>
      <a:accent6>
        <a:srgbClr val="5FB2D3"/>
      </a:accent6>
      <a:hlink>
        <a:srgbClr val="56BEEC"/>
      </a:hlink>
      <a:folHlink>
        <a:srgbClr val="BFBFBF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简约求职简历.docx</Template>
  <Pages>2</Pages>
  <Words>642</Words>
  <Characters>730</Characters>
  <Lines>7</Lines>
  <Paragraphs>1</Paragraphs>
  <TotalTime>0</TotalTime>
  <ScaleCrop>false</ScaleCrop>
  <LinksUpToDate>false</LinksUpToDate>
  <CharactersWithSpaces>933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2020-06-29T10:42:00Z</dcterms:created>
  <dc:creator>liz</dc:creator>
  <cp:lastModifiedBy>liz</cp:lastModifiedBy>
  <dcterms:modified xsi:type="dcterms:W3CDTF">2020-06-29T13:53:38Z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  <property fmtid="{D5CDD505-2E9C-101B-9397-08002B2CF9AE}" pid="3" name="KSOTemplateKey">
    <vt:lpwstr>1.0_c6binDkGDC7jgUKn8iOVtkrWlEP/dIcYt0KCQACeo3UgLJ/KPXoAFHlpGJ3Mw3L3diZ7EffYPCC6gWiC905EdA==</vt:lpwstr>
  </property>
</Properties>
</file>